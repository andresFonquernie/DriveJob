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E70" w:rsidRDefault="00980E70">
      <w:pPr>
        <w:pStyle w:val="NormalGrande"/>
        <w:numPr>
          <w:ilvl w:val="0"/>
          <w:numId w:val="0"/>
        </w:numPr>
      </w:pPr>
      <w:r>
        <w:t>Resumen</w:t>
      </w:r>
    </w:p>
    <w:p w:rsidR="001B2ECC" w:rsidRDefault="001B2ECC" w:rsidP="0070200F">
      <w:r w:rsidRPr="001B2ECC">
        <w:t>El proyecto consiste en el desarrollo de una aplicación nativa para Android para que los usuarios puedan compartir vehículo a diario para ir a trabajar. Con ello se busca conseguir un doble objetivo: que los usuarios puedan ahorrar dinero en sus desplazamientos diarios para ir a trabajar sin perder por ello la comodidad o rapidez de utilizar el vehículo particular y, segundo, reducir los atascos y la contaminación provocadas por el uso individual del vehículo. Para ello, la aplicación permitirá a los conductores crear viajes donde indicarán el lugar exacto y la hora a la que realizarán los desplazamientos, así como la tarifa que deben abonar los usuarios. Después, los usuarios pueden buscar aquellos viajes que se encuentren a una distancia máxima y unirse.</w:t>
      </w:r>
    </w:p>
    <w:p w:rsidR="00980E70" w:rsidRDefault="00980E70">
      <w:pPr>
        <w:pStyle w:val="NormalGrande"/>
        <w:numPr>
          <w:ilvl w:val="0"/>
          <w:numId w:val="0"/>
        </w:numPr>
      </w:pPr>
      <w:r>
        <w:t>Descriptores</w:t>
      </w:r>
    </w:p>
    <w:p w:rsidR="00354771" w:rsidRDefault="001B2ECC" w:rsidP="00B4562E">
      <w:pPr>
        <w:pStyle w:val="Prrafodelista"/>
        <w:numPr>
          <w:ilvl w:val="0"/>
          <w:numId w:val="14"/>
        </w:numPr>
      </w:pPr>
      <w:r>
        <w:t>Vehículo</w:t>
      </w:r>
    </w:p>
    <w:p w:rsidR="00354771" w:rsidRDefault="001B2ECC" w:rsidP="00B4562E">
      <w:pPr>
        <w:pStyle w:val="Prrafodelista"/>
        <w:numPr>
          <w:ilvl w:val="0"/>
          <w:numId w:val="14"/>
        </w:numPr>
      </w:pPr>
      <w:proofErr w:type="spellStart"/>
      <w:r>
        <w:t>Carpooling</w:t>
      </w:r>
      <w:proofErr w:type="spellEnd"/>
    </w:p>
    <w:p w:rsidR="00354771" w:rsidRDefault="001B2ECC" w:rsidP="00B4562E">
      <w:pPr>
        <w:pStyle w:val="Prrafodelista"/>
        <w:numPr>
          <w:ilvl w:val="0"/>
          <w:numId w:val="14"/>
        </w:numPr>
      </w:pPr>
      <w:r>
        <w:t>Android</w:t>
      </w:r>
    </w:p>
    <w:p w:rsidR="00980E70" w:rsidRDefault="00980E70"/>
    <w:p w:rsidR="00351F1E" w:rsidRDefault="00351F1E"/>
    <w:p w:rsidR="00351F1E" w:rsidRPr="00351F1E" w:rsidRDefault="00351F1E" w:rsidP="00351F1E"/>
    <w:p w:rsidR="00351F1E" w:rsidRPr="00351F1E" w:rsidRDefault="00351F1E" w:rsidP="00351F1E"/>
    <w:p w:rsidR="00351F1E" w:rsidRDefault="00351F1E">
      <w:pPr>
        <w:spacing w:before="0" w:line="240" w:lineRule="auto"/>
        <w:jc w:val="left"/>
      </w:pPr>
      <w:r>
        <w:br w:type="page"/>
      </w:r>
    </w:p>
    <w:p w:rsidR="00980E70" w:rsidRDefault="00980E70" w:rsidP="00F110CE">
      <w:pPr>
        <w:pStyle w:val="TtuloTDC"/>
      </w:pPr>
      <w:r>
        <w:lastRenderedPageBreak/>
        <w:t>Índice</w:t>
      </w:r>
    </w:p>
    <w:sdt>
      <w:sdtPr>
        <w:rPr>
          <w:b w:val="0"/>
        </w:rPr>
        <w:id w:val="773701160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735D63" w:rsidRDefault="00F32285">
          <w:pPr>
            <w:pStyle w:val="TDC1"/>
            <w:tabs>
              <w:tab w:val="left" w:pos="400"/>
              <w:tab w:val="right" w:leader="dot" w:pos="9203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r>
            <w:rPr>
              <w:lang w:val="es-ES"/>
            </w:rPr>
            <w:fldChar w:fldCharType="begin"/>
          </w:r>
          <w:r w:rsidR="00116F13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67520604" w:history="1">
            <w:r w:rsidR="00735D63" w:rsidRPr="00B3017C">
              <w:rPr>
                <w:rStyle w:val="Hipervnculo"/>
                <w:noProof/>
              </w:rPr>
              <w:t>1.</w:t>
            </w:r>
            <w:r w:rsidR="00735D6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INTRODUCCIÓN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_Toc467520604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05" w:history="1">
            <w:r w:rsidR="00735D63" w:rsidRPr="00B3017C">
              <w:rPr>
                <w:rStyle w:val="Hipervnculo"/>
                <w:noProof/>
              </w:rPr>
              <w:t>1.1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Presentación del documento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_Toc467520605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06" w:history="1">
            <w:r w:rsidR="00735D63" w:rsidRPr="00B3017C">
              <w:rPr>
                <w:rStyle w:val="Hipervnculo"/>
                <w:noProof/>
              </w:rPr>
              <w:t>1.2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Presentación del problema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_Toc467520606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1"/>
            <w:tabs>
              <w:tab w:val="left" w:pos="400"/>
              <w:tab w:val="right" w:leader="dot" w:pos="9203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hyperlink w:anchor="_Toc467520607" w:history="1">
            <w:r w:rsidR="00735D63" w:rsidRPr="00B3017C">
              <w:rPr>
                <w:rStyle w:val="Hipervnculo"/>
                <w:noProof/>
              </w:rPr>
              <w:t>2.</w:t>
            </w:r>
            <w:r w:rsidR="00735D6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DEFINICIÓN Y OBJETIVOS DEL PROYECTO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_Toc467520607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2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08" w:history="1">
            <w:r w:rsidR="00735D63" w:rsidRPr="00B3017C">
              <w:rPr>
                <w:rStyle w:val="Hipervnculo"/>
                <w:noProof/>
              </w:rPr>
              <w:t>2.1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Definición de objetivos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_Toc467520608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2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09" w:history="1">
            <w:r w:rsidR="00735D63" w:rsidRPr="00B3017C">
              <w:rPr>
                <w:rStyle w:val="Hipervnculo"/>
                <w:noProof/>
              </w:rPr>
              <w:t>2.1.1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Objetivos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_Toc467520609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2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10" w:history="1">
            <w:r w:rsidR="00735D63" w:rsidRPr="00B3017C">
              <w:rPr>
                <w:rStyle w:val="Hipervnculo"/>
                <w:noProof/>
              </w:rPr>
              <w:t>2.1.2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Alcance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_Toc467520610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2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11" w:history="1">
            <w:r w:rsidR="00735D63" w:rsidRPr="00B3017C">
              <w:rPr>
                <w:rStyle w:val="Hipervnculo"/>
                <w:noProof/>
              </w:rPr>
              <w:t>2.2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Produco final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_Toc467520611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2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12" w:history="1">
            <w:r w:rsidR="00735D63" w:rsidRPr="00B3017C">
              <w:rPr>
                <w:rStyle w:val="Hipervnculo"/>
                <w:noProof/>
              </w:rPr>
              <w:t>2.3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Descripción de la realización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_Toc467520612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3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13" w:history="1">
            <w:r w:rsidR="00735D63" w:rsidRPr="00B3017C">
              <w:rPr>
                <w:rStyle w:val="Hipervnculo"/>
                <w:noProof/>
              </w:rPr>
              <w:t>2.3.1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Método de Desarrollo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_Toc467520613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3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14" w:history="1">
            <w:r w:rsidR="00735D63" w:rsidRPr="00B3017C">
              <w:rPr>
                <w:rStyle w:val="Hipervnculo"/>
                <w:noProof/>
              </w:rPr>
              <w:t>2.3.2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EDT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_Toc467520614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3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15" w:history="1">
            <w:r w:rsidR="00735D63" w:rsidRPr="00B3017C">
              <w:rPr>
                <w:rStyle w:val="Hipervnculo"/>
                <w:noProof/>
              </w:rPr>
              <w:t>2.3.3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Definición de tareas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_Toc467520615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3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16" w:history="1">
            <w:r w:rsidR="00735D63" w:rsidRPr="00B3017C">
              <w:rPr>
                <w:rStyle w:val="Hipervnculo"/>
                <w:noProof/>
              </w:rPr>
              <w:t>2.3.4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Productos Intermedios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_Toc467520616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3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17" w:history="1">
            <w:r w:rsidR="00735D63" w:rsidRPr="00B3017C">
              <w:rPr>
                <w:rStyle w:val="Hipervnculo"/>
                <w:noProof/>
              </w:rPr>
              <w:t>2.4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Organización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_Toc467520617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3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18" w:history="1">
            <w:r w:rsidR="00735D63" w:rsidRPr="00B3017C">
              <w:rPr>
                <w:rStyle w:val="Hipervnculo"/>
                <w:noProof/>
              </w:rPr>
              <w:t>2.4.1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Esquema organizativo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_Toc467520618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3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19" w:history="1">
            <w:r w:rsidR="00735D63" w:rsidRPr="00B3017C">
              <w:rPr>
                <w:rStyle w:val="Hipervnculo"/>
                <w:noProof/>
              </w:rPr>
              <w:t>2.4.2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Plan de Recursos Humanos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_Toc467520619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4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20" w:history="1">
            <w:r w:rsidR="00735D63" w:rsidRPr="00B3017C">
              <w:rPr>
                <w:rStyle w:val="Hipervnculo"/>
                <w:noProof/>
              </w:rPr>
              <w:t>2.5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Condiciones de ejecución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_Toc467520620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4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21" w:history="1">
            <w:r w:rsidR="00735D63" w:rsidRPr="00B3017C">
              <w:rPr>
                <w:rStyle w:val="Hipervnculo"/>
                <w:noProof/>
              </w:rPr>
              <w:t>2.5.1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Entorno de Trabajo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_Toc467520621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4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22" w:history="1">
            <w:r w:rsidR="00735D63" w:rsidRPr="00B3017C">
              <w:rPr>
                <w:rStyle w:val="Hipervnculo"/>
                <w:noProof/>
              </w:rPr>
              <w:t>2.5.2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Control de Cambios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_Toc467520622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5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23" w:history="1">
            <w:r w:rsidR="00735D63" w:rsidRPr="00B3017C">
              <w:rPr>
                <w:rStyle w:val="Hipervnculo"/>
                <w:noProof/>
              </w:rPr>
              <w:t>2.5.3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Recepción de los Productos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_Toc467520623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5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24" w:history="1">
            <w:r w:rsidR="00735D63" w:rsidRPr="00B3017C">
              <w:rPr>
                <w:rStyle w:val="Hipervnculo"/>
                <w:noProof/>
              </w:rPr>
              <w:t>2.6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Planificación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_Toc467520624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5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25" w:history="1">
            <w:r w:rsidR="00735D63" w:rsidRPr="00B3017C">
              <w:rPr>
                <w:rStyle w:val="Hipervnculo"/>
                <w:noProof/>
              </w:rPr>
              <w:t>2.6.1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Plan de Trabajo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_Toc467520625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5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26" w:history="1">
            <w:r w:rsidR="00735D63" w:rsidRPr="00B3017C">
              <w:rPr>
                <w:rStyle w:val="Hipervnculo"/>
                <w:noProof/>
              </w:rPr>
              <w:t>2.6.2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Diagrama de precedencias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_Toc467520626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5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27" w:history="1">
            <w:r w:rsidR="00735D63" w:rsidRPr="00B3017C">
              <w:rPr>
                <w:rStyle w:val="Hipervnculo"/>
                <w:noProof/>
              </w:rPr>
              <w:t>2.6.3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Diagrama de Gantt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_Toc467520627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5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28" w:history="1">
            <w:r w:rsidR="00735D63" w:rsidRPr="00B3017C">
              <w:rPr>
                <w:rStyle w:val="Hipervnculo"/>
                <w:noProof/>
              </w:rPr>
              <w:t>2.6.4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Reparto de Cargas de Trabajo por Recurso Humano del Proyecto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_Toc467520628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6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29" w:history="1">
            <w:r w:rsidR="00735D63" w:rsidRPr="00B3017C">
              <w:rPr>
                <w:rStyle w:val="Hipervnculo"/>
                <w:noProof/>
              </w:rPr>
              <w:t>2.6.5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Cargas de Trabajo para las Diferentes Tareas del Proyecto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_Toc467520629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6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30" w:history="1">
            <w:r w:rsidR="00735D63" w:rsidRPr="00B3017C">
              <w:rPr>
                <w:rStyle w:val="Hipervnculo"/>
                <w:noProof/>
              </w:rPr>
              <w:t>2.6.6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Presupuesto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_Toc467520630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6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1"/>
            <w:tabs>
              <w:tab w:val="left" w:pos="400"/>
              <w:tab w:val="right" w:leader="dot" w:pos="9203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hyperlink w:anchor="_Toc467520631" w:history="1">
            <w:r w:rsidR="00735D63" w:rsidRPr="00B3017C">
              <w:rPr>
                <w:rStyle w:val="Hipervnculo"/>
                <w:noProof/>
              </w:rPr>
              <w:t>3.</w:t>
            </w:r>
            <w:r w:rsidR="00735D6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ESPECIFICACIÓN DE REQUISITOS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_Toc467520631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7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32" w:history="1">
            <w:r w:rsidR="00735D63" w:rsidRPr="00B3017C">
              <w:rPr>
                <w:rStyle w:val="Hipervnculo"/>
                <w:noProof/>
                <w:lang w:val="es-ES"/>
              </w:rPr>
              <w:t>3.1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Visión general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_Toc467520632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7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33" w:history="1">
            <w:r w:rsidR="00735D63" w:rsidRPr="00B3017C">
              <w:rPr>
                <w:rStyle w:val="Hipervnculo"/>
                <w:noProof/>
                <w:lang w:val="es-ES"/>
              </w:rPr>
              <w:t>3.2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EspEcificación de requisitos de la aplicación Android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_Toc467520633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7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34" w:history="1">
            <w:r w:rsidR="00735D63" w:rsidRPr="00B3017C">
              <w:rPr>
                <w:rStyle w:val="Hipervnculo"/>
                <w:noProof/>
                <w:lang w:val="es-ES"/>
              </w:rPr>
              <w:t>3.3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Casos de uso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_Toc467520634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7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35" w:history="1">
            <w:r w:rsidR="00735D63" w:rsidRPr="00B3017C">
              <w:rPr>
                <w:rStyle w:val="Hipervnculo"/>
                <w:noProof/>
                <w:lang w:val="es-ES"/>
              </w:rPr>
              <w:t>3.3.1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Registro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_Toc467520635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8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36" w:history="1">
            <w:r w:rsidR="00735D63" w:rsidRPr="00B3017C">
              <w:rPr>
                <w:rStyle w:val="Hipervnculo"/>
                <w:noProof/>
                <w:lang w:val="es-ES"/>
              </w:rPr>
              <w:t>3.3.2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Unirse a una ruta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_Toc467520636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8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1"/>
            <w:tabs>
              <w:tab w:val="left" w:pos="400"/>
              <w:tab w:val="right" w:leader="dot" w:pos="9203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hyperlink w:anchor="_Toc467520637" w:history="1">
            <w:r w:rsidR="00735D63" w:rsidRPr="00B3017C">
              <w:rPr>
                <w:rStyle w:val="Hipervnculo"/>
                <w:noProof/>
                <w:lang w:val="es-ES"/>
              </w:rPr>
              <w:t>4.</w:t>
            </w:r>
            <w:r w:rsidR="00735D6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TECNOLOGÍAS UTILIZADAS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_Toc467520637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10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38" w:history="1">
            <w:r w:rsidR="00735D63" w:rsidRPr="00B3017C">
              <w:rPr>
                <w:rStyle w:val="Hipervnculo"/>
                <w:noProof/>
                <w:lang w:val="es-ES"/>
              </w:rPr>
              <w:t>4.1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Visión general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_Toc467520638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10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1"/>
            <w:tabs>
              <w:tab w:val="left" w:pos="400"/>
              <w:tab w:val="right" w:leader="dot" w:pos="9203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hyperlink w:anchor="_Toc467520639" w:history="1">
            <w:r w:rsidR="00735D63" w:rsidRPr="00B3017C">
              <w:rPr>
                <w:rStyle w:val="Hipervnculo"/>
                <w:noProof/>
                <w:lang w:val="es-ES"/>
              </w:rPr>
              <w:t>5.</w:t>
            </w:r>
            <w:r w:rsidR="00735D6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ESPECIFICACIóN DEL DISEÑO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_Toc467520639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11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40" w:history="1">
            <w:r w:rsidR="00735D63" w:rsidRPr="00B3017C">
              <w:rPr>
                <w:rStyle w:val="Hipervnculo"/>
                <w:noProof/>
                <w:lang w:val="es-ES"/>
              </w:rPr>
              <w:t>5.1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Visión general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_Toc467520640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11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41" w:history="1">
            <w:r w:rsidR="00735D63" w:rsidRPr="00B3017C">
              <w:rPr>
                <w:rStyle w:val="Hipervnculo"/>
                <w:noProof/>
                <w:lang w:val="es-ES"/>
              </w:rPr>
              <w:t>5.2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Entorno de desarrollo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_Toc467520641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11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42" w:history="1">
            <w:r w:rsidR="00735D63" w:rsidRPr="00B3017C">
              <w:rPr>
                <w:rStyle w:val="Hipervnculo"/>
                <w:noProof/>
                <w:lang w:val="es-ES"/>
              </w:rPr>
              <w:t>5.2.1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Android Studio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_Toc467520642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11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43" w:history="1">
            <w:r w:rsidR="00735D63" w:rsidRPr="00B3017C">
              <w:rPr>
                <w:rStyle w:val="Hipervnculo"/>
                <w:noProof/>
                <w:lang w:val="es-ES"/>
              </w:rPr>
              <w:t>5.2.2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GitHub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_Toc467520643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11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44" w:history="1">
            <w:r w:rsidR="00735D63" w:rsidRPr="00B3017C">
              <w:rPr>
                <w:rStyle w:val="Hipervnculo"/>
                <w:noProof/>
              </w:rPr>
              <w:t>5.2.3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NotePad++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_Toc467520644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11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45" w:history="1">
            <w:r w:rsidR="00735D63" w:rsidRPr="00B3017C">
              <w:rPr>
                <w:rStyle w:val="Hipervnculo"/>
                <w:noProof/>
              </w:rPr>
              <w:t>5.2.4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Visual Paradigms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_Toc467520645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12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3"/>
            <w:tabs>
              <w:tab w:val="left" w:pos="110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46" w:history="1">
            <w:r w:rsidR="00735D63" w:rsidRPr="00B3017C">
              <w:rPr>
                <w:rStyle w:val="Hipervnculo"/>
                <w:noProof/>
              </w:rPr>
              <w:t>5.2.5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Microsoft Project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_Toc467520646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12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47" w:history="1">
            <w:r w:rsidR="00735D63" w:rsidRPr="00B3017C">
              <w:rPr>
                <w:rStyle w:val="Hipervnculo"/>
                <w:noProof/>
                <w:lang w:val="es-ES"/>
              </w:rPr>
              <w:t>5.3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Modelo de la base de datos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_Toc467520647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12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48" w:history="1">
            <w:r w:rsidR="00735D63" w:rsidRPr="00B3017C">
              <w:rPr>
                <w:rStyle w:val="Hipervnculo"/>
                <w:noProof/>
                <w:lang w:val="es-ES"/>
              </w:rPr>
              <w:t>5.4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Arquitectura de la aplicación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_Toc467520648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12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1"/>
            <w:tabs>
              <w:tab w:val="left" w:pos="400"/>
              <w:tab w:val="right" w:leader="dot" w:pos="9203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hyperlink w:anchor="_Toc467520649" w:history="1">
            <w:r w:rsidR="00735D63" w:rsidRPr="00B3017C">
              <w:rPr>
                <w:rStyle w:val="Hipervnculo"/>
                <w:noProof/>
                <w:lang w:val="es-ES"/>
              </w:rPr>
              <w:t>6.</w:t>
            </w:r>
            <w:r w:rsidR="00735D6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IMPLEMENTACIÓN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_Toc467520649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13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50" w:history="1">
            <w:r w:rsidR="00735D63" w:rsidRPr="00B3017C">
              <w:rPr>
                <w:rStyle w:val="Hipervnculo"/>
                <w:noProof/>
                <w:lang w:val="es-ES"/>
              </w:rPr>
              <w:t>6.1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Visión general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_Toc467520650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13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51" w:history="1">
            <w:r w:rsidR="00735D63" w:rsidRPr="00B3017C">
              <w:rPr>
                <w:rStyle w:val="Hipervnculo"/>
                <w:noProof/>
                <w:lang w:val="es-ES"/>
              </w:rPr>
              <w:t>6.2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Implementación de LA APLICACIÓN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_Toc467520651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13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52" w:history="1">
            <w:r w:rsidR="00735D63" w:rsidRPr="00B3017C">
              <w:rPr>
                <w:rStyle w:val="Hipervnculo"/>
                <w:noProof/>
                <w:lang w:val="es-ES"/>
              </w:rPr>
              <w:t>6.3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_Toc467520652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14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1"/>
            <w:tabs>
              <w:tab w:val="left" w:pos="400"/>
              <w:tab w:val="right" w:leader="dot" w:pos="9203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hyperlink w:anchor="_Toc467520653" w:history="1">
            <w:r w:rsidR="00735D63" w:rsidRPr="00B3017C">
              <w:rPr>
                <w:rStyle w:val="Hipervnculo"/>
                <w:noProof/>
                <w:lang w:val="es-ES"/>
              </w:rPr>
              <w:t>7.</w:t>
            </w:r>
            <w:r w:rsidR="00735D6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PRUEBAS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_Toc467520653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14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54" w:history="1">
            <w:r w:rsidR="00735D63" w:rsidRPr="00B3017C">
              <w:rPr>
                <w:rStyle w:val="Hipervnculo"/>
                <w:noProof/>
                <w:lang w:val="es-ES"/>
              </w:rPr>
              <w:t>7.1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Visión general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_Toc467520654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14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55" w:history="1">
            <w:r w:rsidR="00735D63" w:rsidRPr="00B3017C">
              <w:rPr>
                <w:rStyle w:val="Hipervnculo"/>
                <w:noProof/>
                <w:lang w:val="es-ES"/>
              </w:rPr>
              <w:t>7.2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Log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_Toc467520655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14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56" w:history="1">
            <w:r w:rsidR="00735D63" w:rsidRPr="00B3017C">
              <w:rPr>
                <w:rStyle w:val="Hipervnculo"/>
                <w:noProof/>
                <w:lang w:val="es-ES"/>
              </w:rPr>
              <w:t>7.3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Test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_Toc467520656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14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57" w:history="1">
            <w:r w:rsidR="00735D63" w:rsidRPr="00B3017C">
              <w:rPr>
                <w:rStyle w:val="Hipervnculo"/>
                <w:noProof/>
                <w:lang w:val="es-ES"/>
              </w:rPr>
              <w:t>7.4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Rendimiento de la base de datos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_Toc467520657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14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1"/>
            <w:tabs>
              <w:tab w:val="left" w:pos="400"/>
              <w:tab w:val="right" w:leader="dot" w:pos="9203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hyperlink w:anchor="_Toc467520658" w:history="1">
            <w:r w:rsidR="00735D63" w:rsidRPr="00B3017C">
              <w:rPr>
                <w:rStyle w:val="Hipervnculo"/>
                <w:noProof/>
                <w:lang w:val="es-ES"/>
              </w:rPr>
              <w:t>8.</w:t>
            </w:r>
            <w:r w:rsidR="00735D6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MANUAL DE USUARIO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_Toc467520658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15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59" w:history="1">
            <w:r w:rsidR="00735D63" w:rsidRPr="00B3017C">
              <w:rPr>
                <w:rStyle w:val="Hipervnculo"/>
                <w:noProof/>
                <w:lang w:val="es-ES"/>
              </w:rPr>
              <w:t>8.1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Visión General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_Toc467520659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15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1"/>
            <w:tabs>
              <w:tab w:val="left" w:pos="400"/>
              <w:tab w:val="right" w:leader="dot" w:pos="9203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hyperlink w:anchor="_Toc467520660" w:history="1">
            <w:r w:rsidR="00735D63" w:rsidRPr="00B3017C">
              <w:rPr>
                <w:rStyle w:val="Hipervnculo"/>
                <w:noProof/>
                <w:lang w:val="es-ES"/>
              </w:rPr>
              <w:t>9.</w:t>
            </w:r>
            <w:r w:rsidR="00735D6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  <w:lang w:val="es-ES"/>
              </w:rPr>
              <w:t>CONCLUSIONES Y LÍNEAS FUTURAS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_Toc467520660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16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61" w:history="1">
            <w:r w:rsidR="00735D63" w:rsidRPr="00B3017C">
              <w:rPr>
                <w:rStyle w:val="Hipervnculo"/>
                <w:noProof/>
              </w:rPr>
              <w:t>9.1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Visión general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_Toc467520661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16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62" w:history="1">
            <w:r w:rsidR="00735D63" w:rsidRPr="00B3017C">
              <w:rPr>
                <w:rStyle w:val="Hipervnculo"/>
                <w:noProof/>
              </w:rPr>
              <w:t>9.2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Conclusiones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_Toc467520662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16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67520663" w:history="1">
            <w:r w:rsidR="00735D63" w:rsidRPr="00B3017C">
              <w:rPr>
                <w:rStyle w:val="Hipervnculo"/>
                <w:noProof/>
              </w:rPr>
              <w:t>9.3</w:t>
            </w:r>
            <w:r w:rsidR="00735D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Líneas futuras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_Toc467520663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16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735D63" w:rsidRDefault="00946EFD">
          <w:pPr>
            <w:pStyle w:val="TDC1"/>
            <w:tabs>
              <w:tab w:val="left" w:pos="660"/>
              <w:tab w:val="right" w:leader="dot" w:pos="9203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hyperlink w:anchor="_Toc467520664" w:history="1">
            <w:r w:rsidR="00735D63" w:rsidRPr="00B3017C">
              <w:rPr>
                <w:rStyle w:val="Hipervnculo"/>
                <w:noProof/>
              </w:rPr>
              <w:t>10.</w:t>
            </w:r>
            <w:r w:rsidR="00735D6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735D63" w:rsidRPr="00B3017C">
              <w:rPr>
                <w:rStyle w:val="Hipervnculo"/>
                <w:noProof/>
              </w:rPr>
              <w:t>BIBLIOGRAFÍA</w:t>
            </w:r>
            <w:r w:rsidR="00735D63">
              <w:rPr>
                <w:noProof/>
                <w:webHidden/>
              </w:rPr>
              <w:tab/>
            </w:r>
            <w:r w:rsidR="00735D63">
              <w:rPr>
                <w:noProof/>
                <w:webHidden/>
              </w:rPr>
              <w:fldChar w:fldCharType="begin"/>
            </w:r>
            <w:r w:rsidR="00735D63">
              <w:rPr>
                <w:noProof/>
                <w:webHidden/>
              </w:rPr>
              <w:instrText xml:space="preserve"> PAGEREF _Toc467520664 \h </w:instrText>
            </w:r>
            <w:r w:rsidR="00735D63">
              <w:rPr>
                <w:noProof/>
                <w:webHidden/>
              </w:rPr>
            </w:r>
            <w:r w:rsidR="00735D63">
              <w:rPr>
                <w:noProof/>
                <w:webHidden/>
              </w:rPr>
              <w:fldChar w:fldCharType="separate"/>
            </w:r>
            <w:r w:rsidR="00735D63">
              <w:rPr>
                <w:noProof/>
                <w:webHidden/>
              </w:rPr>
              <w:t>17</w:t>
            </w:r>
            <w:r w:rsidR="00735D63">
              <w:rPr>
                <w:noProof/>
                <w:webHidden/>
              </w:rPr>
              <w:fldChar w:fldCharType="end"/>
            </w:r>
          </w:hyperlink>
        </w:p>
        <w:p w:rsidR="00116F13" w:rsidRDefault="00F32285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116F13" w:rsidRDefault="00116F13">
      <w:pPr>
        <w:spacing w:before="0" w:line="240" w:lineRule="auto"/>
        <w:jc w:val="left"/>
      </w:pPr>
      <w:r>
        <w:br w:type="page"/>
      </w:r>
    </w:p>
    <w:p w:rsidR="00980E70" w:rsidRDefault="000B6ED9" w:rsidP="00F110CE">
      <w:pPr>
        <w:pStyle w:val="TtuloTDC"/>
      </w:pPr>
      <w:r>
        <w:lastRenderedPageBreak/>
        <w:t>Índice</w:t>
      </w:r>
      <w:r w:rsidR="00F110CE">
        <w:t xml:space="preserve"> de figuras</w:t>
      </w:r>
    </w:p>
    <w:p w:rsidR="000B6ED9" w:rsidRDefault="000B6ED9" w:rsidP="000B6ED9">
      <w:r>
        <w:t xml:space="preserve">FIGURA 4.1: </w:t>
      </w:r>
      <w:r w:rsidRPr="000B6ED9">
        <w:t>Modelo de desarrollo incremental</w:t>
      </w:r>
      <w:r>
        <w:t>............................................................</w:t>
      </w:r>
      <w:r w:rsidR="007361BE">
        <w:t>............. 12</w:t>
      </w:r>
    </w:p>
    <w:p w:rsidR="000B6ED9" w:rsidRDefault="000B6ED9" w:rsidP="000B6ED9">
      <w:r>
        <w:t>FIGURA 4.2: EDT ...............................................................................................................</w:t>
      </w:r>
      <w:r w:rsidR="007361BE">
        <w:t>....... 13</w:t>
      </w:r>
    </w:p>
    <w:p w:rsidR="000B6ED9" w:rsidRDefault="000B6ED9" w:rsidP="000B6ED9">
      <w:r>
        <w:t>FIGURA 5.1:</w:t>
      </w:r>
      <w:r w:rsidR="001B2ECC">
        <w:t xml:space="preserve"> </w:t>
      </w:r>
      <w:r w:rsidRPr="00745E41">
        <w:t>Organización</w:t>
      </w:r>
      <w:r w:rsidR="007361BE">
        <w:t xml:space="preserve"> ........................................................................................................ 30</w:t>
      </w:r>
    </w:p>
    <w:p w:rsidR="000B6ED9" w:rsidRDefault="000B6ED9" w:rsidP="000B6ED9">
      <w:r>
        <w:t>FIGURA 7.1: Precedencias</w:t>
      </w:r>
      <w:r w:rsidR="007361BE">
        <w:t>......................................................................................................... 33</w:t>
      </w:r>
    </w:p>
    <w:p w:rsidR="000B6ED9" w:rsidRDefault="000B6ED9" w:rsidP="000B6ED9">
      <w:r>
        <w:t>FIGURA 7.2: Plan de Trabajo</w:t>
      </w:r>
      <w:r w:rsidR="007361BE">
        <w:t>...................................................................................................... 33</w:t>
      </w:r>
    </w:p>
    <w:p w:rsidR="000B6ED9" w:rsidRDefault="000B6ED9" w:rsidP="000B6ED9">
      <w:r>
        <w:t>FIGURA 7.3: Diagrama de Gantt</w:t>
      </w:r>
      <w:r w:rsidR="007361BE">
        <w:t>................................................................................................. 34</w:t>
      </w:r>
    </w:p>
    <w:p w:rsidR="000B6ED9" w:rsidRDefault="000B6ED9" w:rsidP="000B6ED9">
      <w:pPr>
        <w:rPr>
          <w:rFonts w:cs="Arial"/>
          <w:b/>
          <w:color w:val="FF0000"/>
          <w:sz w:val="24"/>
          <w:szCs w:val="24"/>
        </w:rPr>
      </w:pPr>
      <w:r>
        <w:t>FIGURA 7.4: Cargas de trabajo</w:t>
      </w:r>
      <w:r w:rsidR="007361BE">
        <w:t>................................................................................................... 35</w:t>
      </w:r>
    </w:p>
    <w:p w:rsidR="000B6ED9" w:rsidRDefault="000B6ED9" w:rsidP="000B6ED9">
      <w:pPr>
        <w:rPr>
          <w:rFonts w:cs="Arial"/>
          <w:b/>
          <w:color w:val="FF0000"/>
          <w:sz w:val="24"/>
          <w:szCs w:val="24"/>
        </w:rPr>
      </w:pPr>
      <w:r>
        <w:t>FIGURA 7.5: Tareas</w:t>
      </w:r>
      <w:r w:rsidR="007361BE">
        <w:t>..................................................................................................................... 35</w:t>
      </w:r>
    </w:p>
    <w:p w:rsidR="000B6ED9" w:rsidRDefault="000B6ED9" w:rsidP="000B6ED9">
      <w:pPr>
        <w:pStyle w:val="Default"/>
        <w:rPr>
          <w:rFonts w:ascii="Calibri" w:hAnsi="Calibri" w:cs="Calibri"/>
          <w:sz w:val="20"/>
          <w:szCs w:val="20"/>
        </w:rPr>
      </w:pPr>
    </w:p>
    <w:p w:rsidR="00351F1E" w:rsidRDefault="00351F1E">
      <w:pPr>
        <w:spacing w:before="0" w:line="240" w:lineRule="auto"/>
        <w:jc w:val="left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</w:rPr>
        <w:br w:type="page"/>
      </w:r>
    </w:p>
    <w:p w:rsidR="007361BE" w:rsidRDefault="00F110CE" w:rsidP="00F110CE">
      <w:pPr>
        <w:pStyle w:val="TtuloTDC"/>
        <w:sectPr w:rsidR="007361BE" w:rsidSect="00351F1E">
          <w:headerReference w:type="even" r:id="rId8"/>
          <w:headerReference w:type="default" r:id="rId9"/>
          <w:footerReference w:type="default" r:id="rId10"/>
          <w:pgSz w:w="11907" w:h="16840" w:code="9"/>
          <w:pgMar w:top="1701" w:right="1418" w:bottom="1701" w:left="709" w:header="567" w:footer="567" w:gutter="567"/>
          <w:pgNumType w:fmt="lowerRoman" w:start="4"/>
          <w:cols w:space="720"/>
          <w:docGrid w:linePitch="272"/>
        </w:sectPr>
      </w:pPr>
      <w:r>
        <w:lastRenderedPageBreak/>
        <w:t>Índice de tablas</w:t>
      </w:r>
      <w:r w:rsidR="00351F1E">
        <w:br w:type="page"/>
      </w:r>
    </w:p>
    <w:p w:rsidR="00E3100F" w:rsidRDefault="00A54BD5" w:rsidP="00942FE3">
      <w:pPr>
        <w:pStyle w:val="Ttulo1"/>
      </w:pPr>
      <w:bookmarkStart w:id="0" w:name="_Toc467520604"/>
      <w:r>
        <w:lastRenderedPageBreak/>
        <w:t>INTRODUCCIÓN</w:t>
      </w:r>
      <w:bookmarkEnd w:id="0"/>
    </w:p>
    <w:p w:rsidR="00E3100F" w:rsidRDefault="00E3100F" w:rsidP="00E3100F">
      <w:pPr>
        <w:pStyle w:val="Ttulo2"/>
      </w:pPr>
      <w:bookmarkStart w:id="1" w:name="_Toc467520605"/>
      <w:r>
        <w:t>Presentación del documento</w:t>
      </w:r>
      <w:bookmarkEnd w:id="1"/>
    </w:p>
    <w:p w:rsidR="00AD6B36" w:rsidRPr="0062182E" w:rsidRDefault="00D344B7" w:rsidP="00B4562E">
      <w:pPr>
        <w:pStyle w:val="Prrafodelista"/>
        <w:numPr>
          <w:ilvl w:val="0"/>
          <w:numId w:val="18"/>
        </w:numPr>
        <w:rPr>
          <w:b/>
        </w:rPr>
      </w:pPr>
      <w:r w:rsidRPr="0062182E">
        <w:rPr>
          <w:b/>
        </w:rPr>
        <w:t>Definición y objetivos</w:t>
      </w:r>
      <w:r w:rsidR="00AD6B36" w:rsidRPr="0062182E">
        <w:rPr>
          <w:b/>
        </w:rPr>
        <w:t xml:space="preserve"> del proyecto</w:t>
      </w:r>
      <w:r w:rsidR="00E3100F" w:rsidRPr="0062182E">
        <w:rPr>
          <w:b/>
        </w:rPr>
        <w:t>:</w:t>
      </w:r>
      <w:r w:rsidR="00AD6B36" w:rsidRPr="0062182E">
        <w:rPr>
          <w:b/>
        </w:rPr>
        <w:t xml:space="preserve"> </w:t>
      </w:r>
    </w:p>
    <w:p w:rsidR="000D69AF" w:rsidRDefault="00AD6B36" w:rsidP="00B4562E">
      <w:pPr>
        <w:pStyle w:val="Prrafodelista"/>
        <w:numPr>
          <w:ilvl w:val="0"/>
          <w:numId w:val="18"/>
        </w:numPr>
        <w:rPr>
          <w:b/>
        </w:rPr>
      </w:pPr>
      <w:r w:rsidRPr="000D69AF">
        <w:rPr>
          <w:b/>
        </w:rPr>
        <w:t>Especificación de requisitos</w:t>
      </w:r>
      <w:r w:rsidR="00E3100F" w:rsidRPr="000D69AF">
        <w:rPr>
          <w:b/>
        </w:rPr>
        <w:t>:</w:t>
      </w:r>
      <w:r w:rsidR="000D69AF">
        <w:rPr>
          <w:b/>
        </w:rPr>
        <w:t xml:space="preserve"> </w:t>
      </w:r>
    </w:p>
    <w:p w:rsidR="0062182E" w:rsidRPr="000D69AF" w:rsidRDefault="0062182E" w:rsidP="00B4562E">
      <w:pPr>
        <w:pStyle w:val="Prrafodelista"/>
        <w:numPr>
          <w:ilvl w:val="0"/>
          <w:numId w:val="18"/>
        </w:numPr>
        <w:rPr>
          <w:b/>
        </w:rPr>
      </w:pPr>
      <w:r w:rsidRPr="000D69AF">
        <w:rPr>
          <w:b/>
        </w:rPr>
        <w:t>Tecnologías utilizadas:</w:t>
      </w:r>
    </w:p>
    <w:p w:rsidR="00E3100F" w:rsidRDefault="00AD6B36" w:rsidP="003D5396">
      <w:pPr>
        <w:pStyle w:val="Prrafodelista"/>
        <w:numPr>
          <w:ilvl w:val="0"/>
          <w:numId w:val="3"/>
        </w:numPr>
        <w:rPr>
          <w:b/>
        </w:rPr>
      </w:pPr>
      <w:r w:rsidRPr="00AD6B36">
        <w:rPr>
          <w:b/>
        </w:rPr>
        <w:t>Especificación del diseño</w:t>
      </w:r>
      <w:r w:rsidR="00E3100F" w:rsidRPr="00AD6B36">
        <w:rPr>
          <w:b/>
        </w:rPr>
        <w:t xml:space="preserve">: </w:t>
      </w:r>
    </w:p>
    <w:p w:rsidR="000D69AF" w:rsidRDefault="00AD6B36" w:rsidP="003D5396">
      <w:pPr>
        <w:pStyle w:val="Prrafodelista"/>
        <w:numPr>
          <w:ilvl w:val="0"/>
          <w:numId w:val="3"/>
        </w:numPr>
        <w:rPr>
          <w:b/>
        </w:rPr>
      </w:pPr>
      <w:r w:rsidRPr="000D69AF">
        <w:rPr>
          <w:b/>
        </w:rPr>
        <w:t>Implementación:</w:t>
      </w:r>
      <w:r w:rsidR="00E3100F" w:rsidRPr="000D69AF">
        <w:rPr>
          <w:b/>
        </w:rPr>
        <w:t xml:space="preserve"> </w:t>
      </w:r>
    </w:p>
    <w:p w:rsidR="000D69AF" w:rsidRDefault="00AD6B36" w:rsidP="000D69AF">
      <w:pPr>
        <w:pStyle w:val="Prrafodelista"/>
        <w:numPr>
          <w:ilvl w:val="0"/>
          <w:numId w:val="3"/>
        </w:numPr>
        <w:rPr>
          <w:b/>
        </w:rPr>
      </w:pPr>
      <w:r w:rsidRPr="000D69AF">
        <w:rPr>
          <w:b/>
        </w:rPr>
        <w:t>Pruebas</w:t>
      </w:r>
      <w:r w:rsidR="000D69AF">
        <w:rPr>
          <w:b/>
        </w:rPr>
        <w:t>.</w:t>
      </w:r>
    </w:p>
    <w:p w:rsidR="00B44B02" w:rsidRPr="00B44B02" w:rsidRDefault="00AD6B36" w:rsidP="003D5396">
      <w:pPr>
        <w:pStyle w:val="Prrafodelista"/>
        <w:numPr>
          <w:ilvl w:val="0"/>
          <w:numId w:val="3"/>
        </w:numPr>
      </w:pPr>
      <w:r w:rsidRPr="00B44B02">
        <w:rPr>
          <w:b/>
        </w:rPr>
        <w:t xml:space="preserve">Manual de usuario: </w:t>
      </w:r>
    </w:p>
    <w:p w:rsidR="00AD6B36" w:rsidRDefault="00AD6B36" w:rsidP="003D5396">
      <w:pPr>
        <w:pStyle w:val="Prrafodelista"/>
        <w:numPr>
          <w:ilvl w:val="0"/>
          <w:numId w:val="3"/>
        </w:numPr>
        <w:rPr>
          <w:b/>
        </w:rPr>
      </w:pPr>
      <w:r w:rsidRPr="00AD6B36">
        <w:rPr>
          <w:b/>
        </w:rPr>
        <w:t xml:space="preserve">Conclusiones y líneas futuras: </w:t>
      </w:r>
    </w:p>
    <w:p w:rsidR="001B2ECC" w:rsidRDefault="001B2ECC" w:rsidP="001B2ECC">
      <w:pPr>
        <w:pStyle w:val="Ttulo2"/>
      </w:pPr>
      <w:bookmarkStart w:id="2" w:name="_Toc467520606"/>
      <w:r>
        <w:t>Presentación del problema</w:t>
      </w:r>
    </w:p>
    <w:p w:rsidR="001B2ECC" w:rsidRPr="001B2ECC" w:rsidRDefault="001B2ECC" w:rsidP="001B2ECC">
      <w:pPr>
        <w:pStyle w:val="Ttulo2"/>
      </w:pPr>
      <w:r>
        <w:t>Aplicaciones Similares</w:t>
      </w:r>
      <w:bookmarkEnd w:id="2"/>
    </w:p>
    <w:p w:rsidR="00946EFD" w:rsidRDefault="00946EFD" w:rsidP="00946EFD">
      <w:r>
        <w:rPr>
          <w:b/>
        </w:rPr>
        <w:t>ANDROID</w:t>
      </w:r>
    </w:p>
    <w:p w:rsidR="00946EFD" w:rsidRDefault="00946EFD" w:rsidP="00B4562E">
      <w:pPr>
        <w:numPr>
          <w:ilvl w:val="0"/>
          <w:numId w:val="20"/>
        </w:numPr>
        <w:spacing w:before="0" w:line="259" w:lineRule="auto"/>
        <w:ind w:hanging="360"/>
        <w:contextualSpacing/>
        <w:jc w:val="left"/>
      </w:pPr>
      <w:proofErr w:type="spellStart"/>
      <w:r>
        <w:t>Blablacar</w:t>
      </w:r>
      <w:proofErr w:type="spellEnd"/>
      <w:r>
        <w:t xml:space="preserve"> (+ 10.000.000 descargas):</w:t>
      </w:r>
    </w:p>
    <w:p w:rsidR="00946EFD" w:rsidRDefault="00946EFD" w:rsidP="00B4562E">
      <w:pPr>
        <w:numPr>
          <w:ilvl w:val="1"/>
          <w:numId w:val="20"/>
        </w:numPr>
        <w:spacing w:before="0" w:line="259" w:lineRule="auto"/>
        <w:ind w:hanging="360"/>
        <w:contextualSpacing/>
        <w:jc w:val="left"/>
      </w:pPr>
      <w:r>
        <w:t>Solo permite contratar/publicar un viaje cada vez</w:t>
      </w:r>
    </w:p>
    <w:p w:rsidR="00946EFD" w:rsidRDefault="00946EFD" w:rsidP="00B4562E">
      <w:pPr>
        <w:numPr>
          <w:ilvl w:val="1"/>
          <w:numId w:val="20"/>
        </w:numPr>
        <w:spacing w:before="0" w:line="259" w:lineRule="auto"/>
        <w:ind w:hanging="360"/>
        <w:contextualSpacing/>
        <w:jc w:val="left"/>
      </w:pPr>
      <w:r>
        <w:t>No especifica el lugar de salida -&gt; En grandes ciudades como Madrid puedo ser un inconveniente debido a las grandes distancias</w:t>
      </w:r>
    </w:p>
    <w:p w:rsidR="00946EFD" w:rsidRDefault="00946EFD" w:rsidP="00B4562E">
      <w:pPr>
        <w:numPr>
          <w:ilvl w:val="0"/>
          <w:numId w:val="20"/>
        </w:numPr>
        <w:spacing w:before="0" w:line="259" w:lineRule="auto"/>
        <w:ind w:hanging="360"/>
        <w:contextualSpacing/>
        <w:jc w:val="left"/>
      </w:pPr>
      <w:proofErr w:type="spellStart"/>
      <w:r>
        <w:t>Amovens</w:t>
      </w:r>
      <w:proofErr w:type="spellEnd"/>
      <w:r>
        <w:t xml:space="preserve"> (+ 100.000 descargas): </w:t>
      </w:r>
    </w:p>
    <w:p w:rsidR="00946EFD" w:rsidRDefault="00946EFD" w:rsidP="00B4562E">
      <w:pPr>
        <w:numPr>
          <w:ilvl w:val="1"/>
          <w:numId w:val="20"/>
        </w:numPr>
        <w:spacing w:before="0" w:line="259" w:lineRule="auto"/>
        <w:ind w:hanging="360"/>
        <w:contextualSpacing/>
        <w:jc w:val="left"/>
      </w:pPr>
      <w:r>
        <w:t>Solo permite contratar/publicar un viaje cada vez</w:t>
      </w:r>
    </w:p>
    <w:p w:rsidR="00946EFD" w:rsidRDefault="00946EFD" w:rsidP="00946EFD">
      <w:pPr>
        <w:contextualSpacing/>
      </w:pPr>
    </w:p>
    <w:p w:rsidR="00946EFD" w:rsidRDefault="00946EFD" w:rsidP="00946EFD">
      <w:pPr>
        <w:rPr>
          <w:b/>
        </w:rPr>
      </w:pPr>
      <w:r w:rsidRPr="0081229A">
        <w:rPr>
          <w:b/>
        </w:rPr>
        <w:t>WEB</w:t>
      </w:r>
    </w:p>
    <w:p w:rsidR="00946EFD" w:rsidRDefault="00946EFD" w:rsidP="00B4562E">
      <w:pPr>
        <w:pStyle w:val="Prrafodelista"/>
        <w:numPr>
          <w:ilvl w:val="0"/>
          <w:numId w:val="28"/>
        </w:numPr>
        <w:spacing w:before="0" w:after="160" w:line="259" w:lineRule="auto"/>
        <w:jc w:val="left"/>
      </w:pPr>
      <w:hyperlink r:id="rId11" w:history="1">
        <w:r w:rsidRPr="00B61495">
          <w:rPr>
            <w:rStyle w:val="Hipervnculo"/>
            <w:rFonts w:cs="Calibri"/>
          </w:rPr>
          <w:t>http://www.compartocoche.com/</w:t>
        </w:r>
      </w:hyperlink>
    </w:p>
    <w:p w:rsidR="00946EFD" w:rsidRDefault="00946EFD" w:rsidP="00B4562E">
      <w:pPr>
        <w:pStyle w:val="Prrafodelista"/>
        <w:numPr>
          <w:ilvl w:val="0"/>
          <w:numId w:val="28"/>
        </w:numPr>
        <w:spacing w:before="0" w:after="160" w:line="259" w:lineRule="auto"/>
        <w:jc w:val="left"/>
      </w:pPr>
      <w:hyperlink r:id="rId12" w:history="1">
        <w:r w:rsidRPr="00B61495">
          <w:rPr>
            <w:rStyle w:val="Hipervnculo"/>
            <w:rFonts w:cs="Calibri"/>
          </w:rPr>
          <w:t>https://www.carpling.com/es/car/compartir-coche-al-trabajo/</w:t>
        </w:r>
      </w:hyperlink>
    </w:p>
    <w:p w:rsidR="00946EFD" w:rsidRDefault="00946EFD" w:rsidP="00B4562E">
      <w:pPr>
        <w:pStyle w:val="Prrafodelista"/>
        <w:numPr>
          <w:ilvl w:val="1"/>
          <w:numId w:val="28"/>
        </w:numPr>
        <w:spacing w:before="0" w:after="160" w:line="259" w:lineRule="auto"/>
        <w:jc w:val="left"/>
      </w:pPr>
      <w:r>
        <w:t>Ambas ofrecen compartir coche para ir al trabajo</w:t>
      </w:r>
    </w:p>
    <w:p w:rsidR="00946EFD" w:rsidRDefault="00946EFD" w:rsidP="00B4562E">
      <w:pPr>
        <w:pStyle w:val="Prrafodelista"/>
        <w:numPr>
          <w:ilvl w:val="1"/>
          <w:numId w:val="28"/>
        </w:numPr>
        <w:spacing w:before="0" w:after="160" w:line="259" w:lineRule="auto"/>
        <w:jc w:val="left"/>
      </w:pPr>
      <w:r>
        <w:t>Diseño y funcionalidad poco intuitiva</w:t>
      </w:r>
    </w:p>
    <w:p w:rsidR="00946EFD" w:rsidRDefault="00946EFD" w:rsidP="00B4562E">
      <w:pPr>
        <w:pStyle w:val="Prrafodelista"/>
        <w:numPr>
          <w:ilvl w:val="1"/>
          <w:numId w:val="28"/>
        </w:numPr>
        <w:spacing w:before="0" w:after="160" w:line="259" w:lineRule="auto"/>
        <w:jc w:val="left"/>
      </w:pPr>
      <w:r>
        <w:t>Solo web</w:t>
      </w:r>
    </w:p>
    <w:p w:rsidR="008249A4" w:rsidRDefault="008249A4">
      <w:pPr>
        <w:spacing w:before="0" w:line="240" w:lineRule="auto"/>
        <w:jc w:val="left"/>
        <w:rPr>
          <w:rFonts w:ascii="Bookman Old Style" w:hAnsi="Bookman Old Style"/>
          <w:b/>
          <w:caps/>
          <w:kern w:val="28"/>
          <w:sz w:val="32"/>
        </w:rPr>
      </w:pPr>
      <w:r>
        <w:br w:type="page"/>
      </w:r>
    </w:p>
    <w:p w:rsidR="00E3100F" w:rsidRDefault="00187E24" w:rsidP="00942FE3">
      <w:pPr>
        <w:pStyle w:val="Ttulo1"/>
      </w:pPr>
      <w:bookmarkStart w:id="3" w:name="_Toc467520607"/>
      <w:r>
        <w:lastRenderedPageBreak/>
        <w:t>DEFINICIÓN Y OBJETIVOS</w:t>
      </w:r>
      <w:r w:rsidR="00D344B7">
        <w:t xml:space="preserve"> DEL PROYECTO</w:t>
      </w:r>
      <w:bookmarkEnd w:id="3"/>
    </w:p>
    <w:p w:rsidR="00946EFD" w:rsidRDefault="00946EFD" w:rsidP="00E3100F">
      <w:pPr>
        <w:pStyle w:val="Ttulo2"/>
      </w:pPr>
      <w:bookmarkStart w:id="4" w:name="_Toc467520608"/>
      <w:r>
        <w:t>Visión general</w:t>
      </w:r>
    </w:p>
    <w:p w:rsidR="00EC5872" w:rsidRDefault="003F1CAA" w:rsidP="00E3100F">
      <w:pPr>
        <w:pStyle w:val="Ttulo2"/>
      </w:pPr>
      <w:r>
        <w:t>Definición de objetivos</w:t>
      </w:r>
      <w:bookmarkEnd w:id="4"/>
    </w:p>
    <w:p w:rsidR="00E3100F" w:rsidRDefault="00E3100F" w:rsidP="00EC5872">
      <w:pPr>
        <w:pStyle w:val="Ttulo3"/>
      </w:pPr>
      <w:bookmarkStart w:id="5" w:name="_Toc467520609"/>
      <w:r>
        <w:t>Objetivos</w:t>
      </w:r>
      <w:bookmarkEnd w:id="5"/>
    </w:p>
    <w:p w:rsidR="006216B6" w:rsidRDefault="006216B6" w:rsidP="00D430B7">
      <w:r>
        <w:t xml:space="preserve">El objetivo de este proyecto es desarrollar una aplicación en Android que permita a las personas que se tienen que desplazar a diario a sus lugares de trabajo compartir vehículo. </w:t>
      </w:r>
      <w:r w:rsidR="00B25169">
        <w:t>Para ello</w:t>
      </w:r>
      <w:r>
        <w:t>, se</w:t>
      </w:r>
      <w:r w:rsidR="00B25169">
        <w:t xml:space="preserve"> tratará de ofrecer al usuario aquellos viajes que mejor se adapten a sus necesidades, tratando de reducir las diferencias entre la experiencia de viajar en coche propio</w:t>
      </w:r>
      <w:r>
        <w:t xml:space="preserve"> </w:t>
      </w:r>
      <w:r w:rsidR="00B25169">
        <w:t>o compartir vehículo.</w:t>
      </w:r>
    </w:p>
    <w:p w:rsidR="00B25169" w:rsidRDefault="00B25169" w:rsidP="00D430B7">
      <w:r>
        <w:t xml:space="preserve">Los objetivos secundarios del proyecto serán conectarse a Google </w:t>
      </w:r>
      <w:proofErr w:type="spellStart"/>
      <w:r>
        <w:t>Maps</w:t>
      </w:r>
      <w:proofErr w:type="spellEnd"/>
      <w:r>
        <w:t xml:space="preserve"> para que el usuario pueda indicar con precisión tanto el punto de partida como el de llegada</w:t>
      </w:r>
      <w:r w:rsidR="00B825C2">
        <w:t>.</w:t>
      </w:r>
      <w:r>
        <w:t xml:space="preserve"> </w:t>
      </w:r>
      <w:r w:rsidR="00B825C2">
        <w:t xml:space="preserve">Además, la aplicación debe ser intuitiva y fácil de usar y, también, multilenguaje (español e inglés de momento), con el objetivo de </w:t>
      </w:r>
      <w:r w:rsidR="00B825C2">
        <w:t>ser accesible al mayor número de usuarios posibles</w:t>
      </w:r>
      <w:r w:rsidR="00B825C2">
        <w:t>.</w:t>
      </w:r>
    </w:p>
    <w:p w:rsidR="00E3100F" w:rsidRDefault="00E3100F" w:rsidP="00EC5872">
      <w:pPr>
        <w:pStyle w:val="Ttulo3"/>
      </w:pPr>
      <w:bookmarkStart w:id="6" w:name="_Toc467520610"/>
      <w:r>
        <w:t>Alcance</w:t>
      </w:r>
      <w:bookmarkEnd w:id="6"/>
    </w:p>
    <w:p w:rsidR="006216B6" w:rsidRDefault="006216B6" w:rsidP="00D430B7">
      <w:r>
        <w:t>De acuerdo a los objetivos previamente señalados en el apartado anterior, el proyecto constará de los siguientes aspectos:</w:t>
      </w:r>
    </w:p>
    <w:p w:rsidR="006216B6" w:rsidRPr="00D430B7" w:rsidRDefault="006216B6" w:rsidP="00B4562E">
      <w:pPr>
        <w:pStyle w:val="Prrafodelista"/>
        <w:numPr>
          <w:ilvl w:val="0"/>
          <w:numId w:val="30"/>
        </w:numPr>
        <w:rPr>
          <w:rFonts w:cs="Arial"/>
        </w:rPr>
      </w:pPr>
      <w:r>
        <w:t>Una aplicación Android nativa, intuitiva y fácil de usar por los usuarios.</w:t>
      </w:r>
    </w:p>
    <w:p w:rsidR="006216B6" w:rsidRPr="00D430B7" w:rsidRDefault="006216B6" w:rsidP="00B4562E">
      <w:pPr>
        <w:pStyle w:val="Prrafodelista"/>
        <w:numPr>
          <w:ilvl w:val="0"/>
          <w:numId w:val="29"/>
        </w:numPr>
        <w:rPr>
          <w:rFonts w:cs="Arial"/>
        </w:rPr>
      </w:pPr>
      <w:r>
        <w:t xml:space="preserve">Permitir a los usuarios que se registren y </w:t>
      </w:r>
      <w:proofErr w:type="spellStart"/>
      <w:r>
        <w:t>logueen</w:t>
      </w:r>
      <w:proofErr w:type="spellEnd"/>
      <w:r>
        <w:t xml:space="preserve"> en la aplicación</w:t>
      </w:r>
    </w:p>
    <w:p w:rsidR="006216B6" w:rsidRPr="00D430B7" w:rsidRDefault="006216B6" w:rsidP="00B4562E">
      <w:pPr>
        <w:pStyle w:val="Prrafodelista"/>
        <w:numPr>
          <w:ilvl w:val="0"/>
          <w:numId w:val="29"/>
        </w:numPr>
        <w:rPr>
          <w:rFonts w:cs="Arial"/>
        </w:rPr>
      </w:pPr>
      <w:r>
        <w:t>Permitir a los usuarios crear y unirse a rutas.</w:t>
      </w:r>
    </w:p>
    <w:p w:rsidR="006216B6" w:rsidRPr="00B825C2" w:rsidRDefault="006216B6" w:rsidP="00B4562E">
      <w:pPr>
        <w:pStyle w:val="Prrafodelista"/>
        <w:numPr>
          <w:ilvl w:val="0"/>
          <w:numId w:val="29"/>
        </w:numPr>
        <w:rPr>
          <w:rFonts w:cs="Arial"/>
        </w:rPr>
      </w:pPr>
      <w:r>
        <w:t>Un sistema de búsqueda que permita al usuario encontrar aquellas rutas que mejor se adaptan a sus necesidades.</w:t>
      </w:r>
    </w:p>
    <w:p w:rsidR="00B825C2" w:rsidRPr="00D430B7" w:rsidRDefault="00B825C2" w:rsidP="00B4562E">
      <w:pPr>
        <w:pStyle w:val="Prrafodelista"/>
        <w:numPr>
          <w:ilvl w:val="0"/>
          <w:numId w:val="29"/>
        </w:numPr>
        <w:rPr>
          <w:rFonts w:cs="Arial"/>
        </w:rPr>
      </w:pPr>
      <w:r>
        <w:t>Debe cambiar de idioma dependiendo de las preferencias del usuario.</w:t>
      </w:r>
    </w:p>
    <w:p w:rsidR="00D430B7" w:rsidRPr="00D430B7" w:rsidRDefault="00D430B7" w:rsidP="00B4562E">
      <w:pPr>
        <w:pStyle w:val="Prrafodelista"/>
        <w:numPr>
          <w:ilvl w:val="0"/>
          <w:numId w:val="29"/>
        </w:numPr>
        <w:rPr>
          <w:rFonts w:cs="Arial"/>
        </w:rPr>
      </w:pPr>
      <w:r>
        <w:t xml:space="preserve">Conexión con Google </w:t>
      </w:r>
      <w:proofErr w:type="spellStart"/>
      <w:r>
        <w:t>Maps</w:t>
      </w:r>
      <w:proofErr w:type="spellEnd"/>
      <w:r>
        <w:t xml:space="preserve"> para obtener datos precisos sobre la localización de los usuarios.</w:t>
      </w:r>
    </w:p>
    <w:p w:rsidR="00A54BD5" w:rsidRDefault="003F1CAA" w:rsidP="00EC5872">
      <w:pPr>
        <w:pStyle w:val="Ttulo2"/>
      </w:pPr>
      <w:bookmarkStart w:id="7" w:name="_Toc467520611"/>
      <w:r>
        <w:t>Produco final</w:t>
      </w:r>
      <w:bookmarkEnd w:id="7"/>
    </w:p>
    <w:p w:rsidR="006216B6" w:rsidRDefault="006216B6" w:rsidP="00D430B7">
      <w:r>
        <w:t>El producto final del proyecto consiste en una aplicación Android, que permita a los usuarios crear o unirse a rutas para compartir vehículo diariamente para ir a trabajar.</w:t>
      </w:r>
    </w:p>
    <w:p w:rsidR="006216B6" w:rsidRDefault="006216B6" w:rsidP="00D430B7">
      <w:r>
        <w:t>Para ello, la aplicación permitirá registrarse en ella a las personas interesadas en su uso, a través de un nombre de usuario único, una contraseña y una dirección de correo electrónico para poder contactar en caso de necesidad.</w:t>
      </w:r>
    </w:p>
    <w:p w:rsidR="006216B6" w:rsidRDefault="006216B6" w:rsidP="00D430B7">
      <w:r>
        <w:t>El aplicativo contará con una base de datos que guarde toda la información de las rutas creadas por los usuarios y con un buscador que encuentre las rutas que mejor se adaptan a las necesidades de cada usuario.</w:t>
      </w:r>
    </w:p>
    <w:p w:rsidR="00D430B7" w:rsidRPr="00D430B7" w:rsidRDefault="00D430B7" w:rsidP="00D430B7">
      <w:pPr>
        <w:rPr>
          <w:color w:val="FF0000"/>
        </w:rPr>
      </w:pPr>
      <w:r w:rsidRPr="00D430B7">
        <w:rPr>
          <w:color w:val="FF0000"/>
        </w:rPr>
        <w:lastRenderedPageBreak/>
        <w:t>Además, la base de datos se encontrará en un servidor externo especializado y se accederá a él a través de un servidor.</w:t>
      </w:r>
    </w:p>
    <w:p w:rsidR="001F27CD" w:rsidRDefault="00D430B7" w:rsidP="001F27CD">
      <w:r w:rsidRPr="00E3100F">
        <w:t>Por último, el usuario podrá modificar sus datos, a excepción del nombre de usuario, así como limitar el acceso a su perfil, a través de un menú de configuración.</w:t>
      </w:r>
      <w:bookmarkStart w:id="8" w:name="_Toc467520612"/>
    </w:p>
    <w:p w:rsidR="00E3100F" w:rsidRDefault="003F1CAA" w:rsidP="00EC5872">
      <w:pPr>
        <w:pStyle w:val="Ttulo2"/>
      </w:pPr>
      <w:r>
        <w:t>Descripción de la realización</w:t>
      </w:r>
      <w:bookmarkEnd w:id="8"/>
    </w:p>
    <w:p w:rsidR="00E3100F" w:rsidRDefault="00E3100F" w:rsidP="00EC5872">
      <w:pPr>
        <w:pStyle w:val="Ttulo3"/>
      </w:pPr>
      <w:bookmarkStart w:id="9" w:name="_Toc467520613"/>
      <w:r w:rsidRPr="00C51408">
        <w:t>Mé</w:t>
      </w:r>
      <w:r>
        <w:t>todo de Desarrollo</w:t>
      </w:r>
      <w:bookmarkEnd w:id="9"/>
    </w:p>
    <w:p w:rsidR="00B825C2" w:rsidRDefault="00D430B7" w:rsidP="001F27CD">
      <w:r w:rsidRPr="00794E83">
        <w:t xml:space="preserve">El método </w:t>
      </w:r>
      <w:r w:rsidRPr="00E3100F">
        <w:t>utilizado</w:t>
      </w:r>
      <w:r w:rsidRPr="00794E83">
        <w:t xml:space="preserve"> para desarro</w:t>
      </w:r>
      <w:r>
        <w:t>llar este proyecto es el iterativo e incremental. Este modelo divide el proyecto en varias partes y, en cada una de ellas realiza un desarrollo completo, desde el análisis hasta la pruebas e implementación</w:t>
      </w:r>
      <w:r>
        <w:t>:</w:t>
      </w:r>
      <w:r>
        <w:t xml:space="preserve"> tras el cual, se obtiene una parte completamente funcional del proyecto. Este proceso se repite en varias ocasiones hasta lograr el producto final.</w:t>
      </w:r>
      <w:bookmarkStart w:id="10" w:name="_Toc467520614"/>
    </w:p>
    <w:p w:rsidR="001F27CD" w:rsidRDefault="00B825C2" w:rsidP="001F27CD"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40545F80" wp14:editId="7FE07CB9">
            <wp:simplePos x="0" y="0"/>
            <wp:positionH relativeFrom="page">
              <wp:align>center</wp:align>
            </wp:positionH>
            <wp:positionV relativeFrom="paragraph">
              <wp:posOffset>158115</wp:posOffset>
            </wp:positionV>
            <wp:extent cx="3057525" cy="1971675"/>
            <wp:effectExtent l="0" t="0" r="9525" b="9525"/>
            <wp:wrapTight wrapText="bothSides">
              <wp:wrapPolygon edited="0">
                <wp:start x="0" y="0"/>
                <wp:lineTo x="0" y="21496"/>
                <wp:lineTo x="21533" y="21496"/>
                <wp:lineTo x="2153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gu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7CD" w:rsidRDefault="001F27CD" w:rsidP="001F27CD">
      <w:pPr>
        <w:pStyle w:val="Ttulo3"/>
        <w:numPr>
          <w:ilvl w:val="0"/>
          <w:numId w:val="0"/>
        </w:numPr>
      </w:pPr>
    </w:p>
    <w:p w:rsidR="001F27CD" w:rsidRDefault="001F27CD" w:rsidP="001F27CD">
      <w:pPr>
        <w:pStyle w:val="Ttulo3"/>
        <w:numPr>
          <w:ilvl w:val="0"/>
          <w:numId w:val="0"/>
        </w:numPr>
      </w:pPr>
    </w:p>
    <w:p w:rsidR="001F27CD" w:rsidRDefault="001F27CD" w:rsidP="001F27CD"/>
    <w:p w:rsidR="001F27CD" w:rsidRDefault="001F27CD" w:rsidP="001F27CD"/>
    <w:p w:rsidR="001F27CD" w:rsidRDefault="001F27CD" w:rsidP="001F27CD">
      <w:pPr>
        <w:pStyle w:val="Sinespaciado"/>
        <w:jc w:val="center"/>
      </w:pPr>
    </w:p>
    <w:p w:rsidR="001F27CD" w:rsidRDefault="001F27CD" w:rsidP="001F27CD">
      <w:pPr>
        <w:pStyle w:val="Sinespaciado"/>
        <w:jc w:val="center"/>
      </w:pPr>
      <w:r>
        <w:t xml:space="preserve">FIGURA 4.1 </w:t>
      </w:r>
      <w:r w:rsidRPr="00481A48">
        <w:t>Modelo de desarrollo incremental</w:t>
      </w:r>
    </w:p>
    <w:p w:rsidR="001F27CD" w:rsidRDefault="001F27CD" w:rsidP="001F27CD">
      <w:r w:rsidRPr="007F248F">
        <w:t>Este proceso de desarrollo intenta solucionar los defec</w:t>
      </w:r>
      <w:r>
        <w:t>tos y problemas ocasionados por</w:t>
      </w:r>
      <w:r w:rsidRPr="007F248F">
        <w:t xml:space="preserve"> el modelo</w:t>
      </w:r>
      <w:r w:rsidR="00B25169">
        <w:t xml:space="preserve"> en</w:t>
      </w:r>
      <w:r w:rsidRPr="007F248F">
        <w:t xml:space="preserve"> cascada, que obligaba a completar una fase antes de comenzar con la siguiente y eso provocaba que </w:t>
      </w:r>
      <w:r>
        <w:t>no se adecuase a las necesidades específicas del desarrollo de software.</w:t>
      </w:r>
      <w:r w:rsidRPr="007F248F">
        <w:t xml:space="preserve"> Gracias a las iteraciones, este proceso permite encontrar y solucionar problemas de desarrollo en las fases iníciales y solventarlos del modo más efectivo posible. Además, tras cada desarrollo se obtiene un feedback y un aprendizaje, de cara a mejorar el proceso en las próximas iteraciones.</w:t>
      </w:r>
    </w:p>
    <w:p w:rsidR="00E3100F" w:rsidRDefault="00E3100F" w:rsidP="00392AEB">
      <w:pPr>
        <w:pStyle w:val="Ttulo3"/>
      </w:pPr>
      <w:r w:rsidRPr="007F248F">
        <w:t>ED</w:t>
      </w:r>
      <w:bookmarkEnd w:id="10"/>
      <w:r w:rsidR="001F27CD">
        <w:t>T</w:t>
      </w:r>
    </w:p>
    <w:p w:rsidR="00B25169" w:rsidRPr="00B25169" w:rsidRDefault="00B25169" w:rsidP="00B25169"/>
    <w:p w:rsidR="00B825C2" w:rsidRDefault="00B825C2" w:rsidP="00B825C2">
      <w:pPr>
        <w:pStyle w:val="Ttulo3"/>
      </w:pPr>
      <w:bookmarkStart w:id="11" w:name="_Toc467520617"/>
      <w:bookmarkStart w:id="12" w:name="_Toc420350857"/>
      <w:r>
        <w:t>Definición de t</w:t>
      </w:r>
      <w:r w:rsidRPr="00C51408">
        <w:t>areas</w:t>
      </w:r>
      <w:bookmarkEnd w:id="12"/>
    </w:p>
    <w:p w:rsidR="00B825C2" w:rsidRDefault="00B825C2" w:rsidP="00B825C2">
      <w:pPr>
        <w:pStyle w:val="Ttulo4"/>
      </w:pPr>
      <w:r>
        <w:t>Planificación</w:t>
      </w:r>
    </w:p>
    <w:p w:rsidR="00B825C2" w:rsidRDefault="00B825C2" w:rsidP="00B4562E">
      <w:pPr>
        <w:pStyle w:val="Prrafodelista"/>
        <w:numPr>
          <w:ilvl w:val="0"/>
          <w:numId w:val="5"/>
        </w:numPr>
      </w:pPr>
      <w:r>
        <w:t>Lanzamiento del proyecto: aceptación del proyecto, análisis del mismo y selección del equipo de desarrollo.</w:t>
      </w:r>
    </w:p>
    <w:p w:rsidR="00B825C2" w:rsidRDefault="00B825C2" w:rsidP="00B4562E">
      <w:pPr>
        <w:pStyle w:val="Prrafodelista"/>
        <w:numPr>
          <w:ilvl w:val="0"/>
          <w:numId w:val="5"/>
        </w:numPr>
      </w:pPr>
      <w:r>
        <w:lastRenderedPageBreak/>
        <w:t xml:space="preserve">Análisis de herramientas para el desarrollo </w:t>
      </w:r>
      <w:r>
        <w:t>de la aplicación móvil: investiga</w:t>
      </w:r>
      <w:r w:rsidR="009F2439">
        <w:t>ción de</w:t>
      </w:r>
      <w:r>
        <w:t xml:space="preserve"> lo</w:t>
      </w:r>
      <w:r>
        <w:t>s</w:t>
      </w:r>
      <w:r w:rsidR="009F2439">
        <w:t xml:space="preserve"> diferentes</w:t>
      </w:r>
      <w:r>
        <w:t xml:space="preserve"> </w:t>
      </w:r>
      <w:r>
        <w:t xml:space="preserve">sistemas operativos </w:t>
      </w:r>
      <w:r w:rsidR="009F2439">
        <w:t>que existen actualmente</w:t>
      </w:r>
      <w:r>
        <w:t xml:space="preserve"> en el mercado móvil, así como las diferentes tecnologías de desarrollo disponibles</w:t>
      </w:r>
      <w:r>
        <w:t>.</w:t>
      </w:r>
    </w:p>
    <w:p w:rsidR="00B825C2" w:rsidRDefault="00B825C2" w:rsidP="00B4562E">
      <w:pPr>
        <w:pStyle w:val="Prrafodelista"/>
        <w:numPr>
          <w:ilvl w:val="0"/>
          <w:numId w:val="5"/>
        </w:numPr>
      </w:pPr>
      <w:r>
        <w:t xml:space="preserve">Análisis de herramientas </w:t>
      </w:r>
      <w:r>
        <w:t>del servidor</w:t>
      </w:r>
      <w:r>
        <w:t xml:space="preserve">: investigación de las herramientas actuales para </w:t>
      </w:r>
      <w:r>
        <w:t>el desarrollo de servidores.</w:t>
      </w:r>
    </w:p>
    <w:p w:rsidR="00B825C2" w:rsidRDefault="00B825C2" w:rsidP="00B4562E">
      <w:pPr>
        <w:pStyle w:val="Prrafodelista"/>
        <w:numPr>
          <w:ilvl w:val="0"/>
          <w:numId w:val="5"/>
        </w:numPr>
      </w:pPr>
      <w:r>
        <w:t>Seguimiento: control del progreso del proyecto.</w:t>
      </w:r>
    </w:p>
    <w:p w:rsidR="00B825C2" w:rsidRDefault="00B825C2" w:rsidP="00B825C2">
      <w:pPr>
        <w:pStyle w:val="Ttulo4"/>
      </w:pPr>
      <w:r w:rsidRPr="00283EA0">
        <w:t>Modelo</w:t>
      </w:r>
      <w:r>
        <w:t xml:space="preserve"> de datos</w:t>
      </w:r>
    </w:p>
    <w:p w:rsidR="009F2439" w:rsidRDefault="009F2439" w:rsidP="00B4562E">
      <w:pPr>
        <w:pStyle w:val="Prrafodelista"/>
        <w:numPr>
          <w:ilvl w:val="0"/>
          <w:numId w:val="5"/>
        </w:numPr>
      </w:pPr>
      <w:r>
        <w:t>Análisis de herramientas de bases de datos: investigar las diferentes tecnologías disponibles para la persistencia de los datos y escoger en base a necesidades futuras, como la escalabilidad.</w:t>
      </w:r>
    </w:p>
    <w:p w:rsidR="00B825C2" w:rsidRDefault="00B825C2" w:rsidP="00B4562E">
      <w:pPr>
        <w:pStyle w:val="Prrafodelista"/>
        <w:numPr>
          <w:ilvl w:val="0"/>
          <w:numId w:val="6"/>
        </w:numPr>
      </w:pPr>
      <w:r>
        <w:t xml:space="preserve">Identificación de las clases: análisis de las necesidades de la </w:t>
      </w:r>
      <w:r w:rsidR="009F2439">
        <w:t>aplicación</w:t>
      </w:r>
      <w:r>
        <w:t xml:space="preserve"> y diseño del sistema.</w:t>
      </w:r>
    </w:p>
    <w:p w:rsidR="00B825C2" w:rsidRDefault="00B825C2" w:rsidP="00B825C2">
      <w:pPr>
        <w:pStyle w:val="Ttulo4"/>
      </w:pPr>
      <w:r>
        <w:t>Diseño de la aplicación</w:t>
      </w:r>
    </w:p>
    <w:p w:rsidR="009F2439" w:rsidRDefault="009F2439" w:rsidP="00B4562E">
      <w:pPr>
        <w:pStyle w:val="Prrafodelista"/>
        <w:numPr>
          <w:ilvl w:val="0"/>
          <w:numId w:val="7"/>
        </w:numPr>
      </w:pPr>
      <w:r>
        <w:t xml:space="preserve">Desarrollo de la aplicación: </w:t>
      </w:r>
      <w:r>
        <w:t xml:space="preserve">diseño e implementación de la </w:t>
      </w:r>
      <w:r>
        <w:t>aplicación móvil</w:t>
      </w:r>
      <w:r>
        <w:t>.</w:t>
      </w:r>
    </w:p>
    <w:p w:rsidR="00B825C2" w:rsidRDefault="00B825C2" w:rsidP="00B4562E">
      <w:pPr>
        <w:pStyle w:val="Prrafodelista"/>
        <w:numPr>
          <w:ilvl w:val="0"/>
          <w:numId w:val="7"/>
        </w:numPr>
      </w:pPr>
      <w:r>
        <w:t>Desarrollo del servidor: diseño e implementación de la lógica del servidor.</w:t>
      </w:r>
    </w:p>
    <w:p w:rsidR="00B825C2" w:rsidRDefault="009F2439" w:rsidP="00B4562E">
      <w:pPr>
        <w:pStyle w:val="Prrafodelista"/>
        <w:numPr>
          <w:ilvl w:val="0"/>
          <w:numId w:val="7"/>
        </w:numPr>
      </w:pPr>
      <w:r>
        <w:t>Desarrollo de la interfaz gráfica</w:t>
      </w:r>
      <w:r w:rsidR="00B825C2">
        <w:t>: diseño</w:t>
      </w:r>
      <w:r>
        <w:t xml:space="preserve"> de</w:t>
      </w:r>
      <w:r w:rsidR="00B825C2">
        <w:t xml:space="preserve"> la interfaz gráfica</w:t>
      </w:r>
      <w:r>
        <w:t xml:space="preserve"> siguiendo los patrones de diseño existentes</w:t>
      </w:r>
      <w:r w:rsidR="00B825C2">
        <w:t>.</w:t>
      </w:r>
    </w:p>
    <w:p w:rsidR="00B825C2" w:rsidRDefault="00B825C2" w:rsidP="00B4562E">
      <w:pPr>
        <w:pStyle w:val="Prrafodelista"/>
        <w:numPr>
          <w:ilvl w:val="0"/>
          <w:numId w:val="7"/>
        </w:numPr>
      </w:pPr>
      <w:r>
        <w:t>Implementación: puesta en marcha del proyecto en fase beta.</w:t>
      </w:r>
    </w:p>
    <w:p w:rsidR="00B825C2" w:rsidRDefault="00B825C2" w:rsidP="00B4562E">
      <w:pPr>
        <w:pStyle w:val="Prrafodelista"/>
        <w:numPr>
          <w:ilvl w:val="0"/>
          <w:numId w:val="7"/>
        </w:numPr>
      </w:pPr>
      <w:r>
        <w:t>Pruebas</w:t>
      </w:r>
      <w:r w:rsidRPr="00283EA0">
        <w:t>: ejecución de unas pruebas bien definidas para comprobar</w:t>
      </w:r>
      <w:r w:rsidR="009F2439">
        <w:t xml:space="preserve"> el funcionamiento del software.</w:t>
      </w:r>
    </w:p>
    <w:p w:rsidR="00B825C2" w:rsidRDefault="00B825C2" w:rsidP="00B825C2">
      <w:pPr>
        <w:pStyle w:val="Ttulo4"/>
      </w:pPr>
      <w:r>
        <w:t>Despliegue y Cierre</w:t>
      </w:r>
    </w:p>
    <w:p w:rsidR="00B825C2" w:rsidRDefault="00B825C2" w:rsidP="00B4562E">
      <w:pPr>
        <w:pStyle w:val="Prrafodelista"/>
        <w:numPr>
          <w:ilvl w:val="0"/>
          <w:numId w:val="8"/>
        </w:numPr>
      </w:pPr>
      <w:r>
        <w:t>Memoria: realización del manual de usuario y de una memoria sobre la realización del proyecto.</w:t>
      </w:r>
    </w:p>
    <w:p w:rsidR="00B825C2" w:rsidRDefault="00B825C2" w:rsidP="00B4562E">
      <w:pPr>
        <w:pStyle w:val="Prrafodelista"/>
        <w:numPr>
          <w:ilvl w:val="0"/>
          <w:numId w:val="8"/>
        </w:numPr>
      </w:pPr>
      <w:r>
        <w:t>Informe sobre el desarrollo: reunión del equipo para registrar el conocimiento adquirido durante la realización del proyecto sobre los problemas surgidos y la manera de afrontarlos y superarlos, para generar un documento de guía para futuros casos.</w:t>
      </w:r>
    </w:p>
    <w:p w:rsidR="00B825C2" w:rsidRDefault="00B825C2" w:rsidP="00B825C2">
      <w:pPr>
        <w:pStyle w:val="Ttulo3"/>
      </w:pPr>
      <w:bookmarkStart w:id="13" w:name="_Toc420350855"/>
      <w:r>
        <w:t>Productos Intermedios</w:t>
      </w:r>
      <w:bookmarkEnd w:id="13"/>
    </w:p>
    <w:p w:rsidR="009F2439" w:rsidRDefault="009F2439" w:rsidP="00B4562E">
      <w:pPr>
        <w:pStyle w:val="Prrafodelista"/>
        <w:numPr>
          <w:ilvl w:val="0"/>
          <w:numId w:val="4"/>
        </w:numPr>
      </w:pPr>
      <w:r>
        <w:t>Estudio actual del mercado: documento con las diferentes aplicaciones que existen actualmente para compartir vehículo.</w:t>
      </w:r>
    </w:p>
    <w:p w:rsidR="00B825C2" w:rsidRPr="00E3100F" w:rsidRDefault="00B825C2" w:rsidP="00B4562E">
      <w:pPr>
        <w:pStyle w:val="Prrafodelista"/>
        <w:numPr>
          <w:ilvl w:val="0"/>
          <w:numId w:val="4"/>
        </w:numPr>
      </w:pPr>
      <w:r w:rsidRPr="00E3100F">
        <w:t>Planificación: documento de planificación para el desarrollo del proyecto.</w:t>
      </w:r>
    </w:p>
    <w:p w:rsidR="00B825C2" w:rsidRPr="00E3100F" w:rsidRDefault="00B825C2" w:rsidP="00B4562E">
      <w:pPr>
        <w:pStyle w:val="Prrafodelista"/>
        <w:numPr>
          <w:ilvl w:val="0"/>
          <w:numId w:val="4"/>
        </w:numPr>
      </w:pPr>
      <w:r w:rsidRPr="00E3100F">
        <w:t>Modelo de datos: diseño y creación de la base de datos que dará soporte a la aplicación.</w:t>
      </w:r>
    </w:p>
    <w:p w:rsidR="00B825C2" w:rsidRPr="00E3100F" w:rsidRDefault="00B825C2" w:rsidP="00B4562E">
      <w:pPr>
        <w:pStyle w:val="Prrafodelista"/>
        <w:numPr>
          <w:ilvl w:val="0"/>
          <w:numId w:val="4"/>
        </w:numPr>
      </w:pPr>
      <w:r w:rsidRPr="00E3100F">
        <w:t>Diseño de la aplicación: desarrollo e implementación de la aplicación.</w:t>
      </w:r>
    </w:p>
    <w:p w:rsidR="00B825C2" w:rsidRPr="00E3100F" w:rsidRDefault="00B825C2" w:rsidP="00B4562E">
      <w:pPr>
        <w:pStyle w:val="Prrafodelista"/>
        <w:numPr>
          <w:ilvl w:val="0"/>
          <w:numId w:val="4"/>
        </w:numPr>
      </w:pPr>
      <w:r w:rsidRPr="00E3100F">
        <w:t>Despliegue y cierre del proyecto: análisis y recogida de datos sobre los problemas del proyecto.</w:t>
      </w:r>
    </w:p>
    <w:p w:rsidR="00E3100F" w:rsidRDefault="003F1CAA" w:rsidP="00094190">
      <w:pPr>
        <w:pStyle w:val="Ttulo2"/>
      </w:pPr>
      <w:r>
        <w:lastRenderedPageBreak/>
        <w:t>Organización</w:t>
      </w:r>
      <w:bookmarkEnd w:id="11"/>
    </w:p>
    <w:p w:rsidR="00DA210E" w:rsidRPr="00DA210E" w:rsidRDefault="00094190" w:rsidP="00094190">
      <w:pPr>
        <w:pStyle w:val="Ttulo3"/>
      </w:pPr>
      <w:bookmarkStart w:id="14" w:name="_Toc467520618"/>
      <w:r>
        <w:t>Esquema organizativo</w:t>
      </w:r>
      <w:bookmarkEnd w:id="14"/>
    </w:p>
    <w:p w:rsidR="00E3100F" w:rsidRPr="005C66D8" w:rsidRDefault="00E3100F" w:rsidP="00B4562E">
      <w:pPr>
        <w:pStyle w:val="Prrafodelista"/>
        <w:numPr>
          <w:ilvl w:val="0"/>
          <w:numId w:val="9"/>
        </w:numPr>
      </w:pPr>
      <w:r w:rsidRPr="005C66D8">
        <w:t xml:space="preserve">Director de proyecto: es el encargado de controlar </w:t>
      </w:r>
      <w:r>
        <w:t>y</w:t>
      </w:r>
      <w:r w:rsidRPr="005C66D8">
        <w:t xml:space="preserve"> gestionar el buen funcionamiento y co</w:t>
      </w:r>
      <w:r>
        <w:t>ordinación del grupo de trabajo, así como, orientar en el desarrollo de proyecto y definir las tareas que se deberán realizar.  Por último, deberá aprobar las entregas realizadas en cada iteración.</w:t>
      </w:r>
    </w:p>
    <w:p w:rsidR="00E3100F" w:rsidRDefault="00E3100F" w:rsidP="00B4562E">
      <w:pPr>
        <w:pStyle w:val="Prrafodelista"/>
        <w:numPr>
          <w:ilvl w:val="0"/>
          <w:numId w:val="9"/>
        </w:numPr>
      </w:pPr>
      <w:r w:rsidRPr="00745E41">
        <w:t xml:space="preserve">Equipo de trabajo: grupo multidisciplinar encargado del desarrollo e implementación del proyecto con </w:t>
      </w:r>
      <w:r w:rsidR="000F26D0" w:rsidRPr="00745E41">
        <w:t>las funcionalidades acordadas</w:t>
      </w:r>
      <w:r w:rsidRPr="00745E41">
        <w:t xml:space="preserve"> y siguiendo la planificación previa.</w:t>
      </w:r>
    </w:p>
    <w:p w:rsidR="00E3100F" w:rsidRDefault="00E3100F" w:rsidP="00E3100F">
      <w:pPr>
        <w:pStyle w:val="Sinespaciado"/>
        <w:ind w:left="720"/>
        <w:jc w:val="center"/>
      </w:pPr>
      <w:r>
        <w:rPr>
          <w:noProof/>
        </w:rPr>
        <w:drawing>
          <wp:inline distT="0" distB="0" distL="0" distR="0" wp14:anchorId="186EDE2D" wp14:editId="704E3604">
            <wp:extent cx="1045210" cy="1852295"/>
            <wp:effectExtent l="19050" t="0" r="2540" b="0"/>
            <wp:docPr id="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0F" w:rsidRDefault="00AC5D8A" w:rsidP="000B6ED9">
      <w:pPr>
        <w:jc w:val="center"/>
      </w:pPr>
      <w:r>
        <w:t>2.3</w:t>
      </w:r>
      <w:r w:rsidR="00E3100F">
        <w:t xml:space="preserve">. </w:t>
      </w:r>
      <w:r w:rsidR="00E3100F" w:rsidRPr="00745E41">
        <w:t>Organización</w:t>
      </w:r>
    </w:p>
    <w:p w:rsidR="00E3100F" w:rsidRDefault="00E3100F" w:rsidP="00B4562E">
      <w:pPr>
        <w:pStyle w:val="Prrafodelista"/>
        <w:numPr>
          <w:ilvl w:val="0"/>
          <w:numId w:val="10"/>
        </w:numPr>
      </w:pPr>
      <w:r>
        <w:t>Reuniones de Seguimiento: se celebrarán cada dos semanas al mes y en las que se analizará, basándose en los Informes de Seguimiento, la marcha del proyecto, detectando los posibles problemas que puedan surgir en su evolución y planteando alternativas de solución a los mismos. La celebración de dichas reuniones es competencia del Director del Proyecto.</w:t>
      </w:r>
    </w:p>
    <w:p w:rsidR="00E3100F" w:rsidRDefault="00E3100F" w:rsidP="00B4562E">
      <w:pPr>
        <w:pStyle w:val="Prrafodelista"/>
        <w:numPr>
          <w:ilvl w:val="0"/>
          <w:numId w:val="10"/>
        </w:numPr>
      </w:pPr>
      <w:r>
        <w:t xml:space="preserve">Hitos de Validación: tras la primera reunión de Lanzamiento del Proyecto, el director validará la finalización de cada una de las fases del proyecto en la medida que se cumplimenten todas y cada una de sus actividades. El director dispondrá de cinco días laborables para proporcionar un informe de validación, con la conformidad o no del producto. Este objetivo es fácilmente asumible ya que la implantación es progresiva y se realiza con la directa participación de los usuarios implicados. La no-formalización de este informe de validación en el plazo indicado dará por validada la fase. </w:t>
      </w:r>
    </w:p>
    <w:p w:rsidR="00DA210E" w:rsidRDefault="00E3100F" w:rsidP="00B4562E">
      <w:pPr>
        <w:pStyle w:val="Prrafodelista"/>
        <w:numPr>
          <w:ilvl w:val="0"/>
          <w:numId w:val="10"/>
        </w:numPr>
      </w:pPr>
      <w:r>
        <w:t>Recepción: se considera como recepción al último hito de validación, y se corresponde con el final del período de seguimiento de la explotación.</w:t>
      </w:r>
    </w:p>
    <w:p w:rsidR="00DA210E" w:rsidRDefault="00DA210E" w:rsidP="00094190">
      <w:pPr>
        <w:pStyle w:val="Ttulo3"/>
      </w:pPr>
      <w:bookmarkStart w:id="15" w:name="_Toc467520619"/>
      <w:r w:rsidRPr="007F17D7">
        <w:t>Plan de R</w:t>
      </w:r>
      <w:r w:rsidR="00A54BD5">
        <w:t>ecursos Humanos</w:t>
      </w:r>
      <w:bookmarkEnd w:id="15"/>
    </w:p>
    <w:p w:rsidR="00DA210E" w:rsidRPr="00DA210E" w:rsidRDefault="00DA210E" w:rsidP="00DA210E">
      <w:r w:rsidRPr="00DA210E">
        <w:t xml:space="preserve">El equipo de trabajo idóneo estaría formado por los siguientes perfiles: </w:t>
      </w:r>
    </w:p>
    <w:p w:rsidR="00DA210E" w:rsidRPr="00DA210E" w:rsidRDefault="00DA210E" w:rsidP="00B4562E">
      <w:pPr>
        <w:pStyle w:val="Prrafodelista"/>
        <w:numPr>
          <w:ilvl w:val="0"/>
          <w:numId w:val="13"/>
        </w:numPr>
      </w:pPr>
      <w:r w:rsidRPr="00DA210E">
        <w:t>Director del proyecto: es el encargado de organizar el proyecto, coordinar al equipo de desarrollo y controlar que se cumpla la planificación.</w:t>
      </w:r>
    </w:p>
    <w:p w:rsidR="00DA210E" w:rsidRPr="00DA210E" w:rsidRDefault="00DA210E" w:rsidP="00B4562E">
      <w:pPr>
        <w:pStyle w:val="Prrafodelista"/>
        <w:numPr>
          <w:ilvl w:val="0"/>
          <w:numId w:val="13"/>
        </w:numPr>
      </w:pPr>
      <w:r w:rsidRPr="00DA210E">
        <w:t>Administrador de BD: su función es la de diseñar, programar y mantener la base de datos del proyecto.</w:t>
      </w:r>
    </w:p>
    <w:p w:rsidR="00DA210E" w:rsidRPr="00DA210E" w:rsidRDefault="00DA210E" w:rsidP="00B4562E">
      <w:pPr>
        <w:pStyle w:val="Prrafodelista"/>
        <w:numPr>
          <w:ilvl w:val="0"/>
          <w:numId w:val="13"/>
        </w:numPr>
      </w:pPr>
      <w:r w:rsidRPr="00DA210E">
        <w:lastRenderedPageBreak/>
        <w:t xml:space="preserve">Programador </w:t>
      </w:r>
      <w:r w:rsidR="000F26D0">
        <w:t>Android</w:t>
      </w:r>
      <w:r w:rsidRPr="00DA210E">
        <w:t xml:space="preserve">:  su función es el diseño y desarrollo de la </w:t>
      </w:r>
      <w:r w:rsidR="009F2439">
        <w:t>aplicación móvil</w:t>
      </w:r>
      <w:r w:rsidRPr="00DA210E">
        <w:t>.</w:t>
      </w:r>
    </w:p>
    <w:p w:rsidR="00DA210E" w:rsidRDefault="00DA210E" w:rsidP="00B4562E">
      <w:pPr>
        <w:pStyle w:val="Prrafodelista"/>
        <w:numPr>
          <w:ilvl w:val="0"/>
          <w:numId w:val="13"/>
        </w:numPr>
      </w:pPr>
      <w:r w:rsidRPr="00DA210E">
        <w:t>Diseñador gráfico: es el encargado del diseño y creación de las interfaces graficas sencillas y fáciles para el usuario</w:t>
      </w:r>
      <w:r w:rsidR="000F26D0">
        <w:t>.</w:t>
      </w:r>
    </w:p>
    <w:p w:rsidR="009F2439" w:rsidRPr="00DA210E" w:rsidRDefault="009F2439" w:rsidP="00B4562E">
      <w:pPr>
        <w:pStyle w:val="Prrafodelista"/>
        <w:numPr>
          <w:ilvl w:val="0"/>
          <w:numId w:val="13"/>
        </w:numPr>
      </w:pPr>
      <w:r>
        <w:t xml:space="preserve">Programador del servidor: </w:t>
      </w:r>
      <w:r w:rsidRPr="00DA210E">
        <w:t xml:space="preserve">su función es el diseño y desarrollo </w:t>
      </w:r>
      <w:r>
        <w:t>del servidor de la aplicación.</w:t>
      </w:r>
    </w:p>
    <w:p w:rsidR="00E3100F" w:rsidRDefault="003F1CAA" w:rsidP="00094190">
      <w:pPr>
        <w:pStyle w:val="Ttulo2"/>
      </w:pPr>
      <w:bookmarkStart w:id="16" w:name="_Toc467520620"/>
      <w:r>
        <w:t>Condiciones de ejecución</w:t>
      </w:r>
      <w:bookmarkEnd w:id="16"/>
    </w:p>
    <w:p w:rsidR="00E3100F" w:rsidRDefault="00A54BD5" w:rsidP="00094190">
      <w:pPr>
        <w:pStyle w:val="Ttulo3"/>
      </w:pPr>
      <w:bookmarkStart w:id="17" w:name="_Toc467520621"/>
      <w:r>
        <w:t>Entorno de T</w:t>
      </w:r>
      <w:r w:rsidR="00E3100F" w:rsidRPr="00C51408">
        <w:t>rabajo</w:t>
      </w:r>
      <w:bookmarkEnd w:id="17"/>
    </w:p>
    <w:p w:rsidR="00E3100F" w:rsidRPr="00CF1528" w:rsidRDefault="00E3100F" w:rsidP="00E3100F">
      <w:r w:rsidRPr="00CF1528">
        <w:t>El lugar de trabajo será el hogar</w:t>
      </w:r>
      <w:r>
        <w:t xml:space="preserve"> del director del proyecto</w:t>
      </w:r>
      <w:r w:rsidRPr="00CF1528">
        <w:t>.</w:t>
      </w:r>
    </w:p>
    <w:p w:rsidR="00E3100F" w:rsidRDefault="00E3100F" w:rsidP="00E3100F">
      <w:pPr>
        <w:rPr>
          <w:szCs w:val="24"/>
        </w:rPr>
      </w:pPr>
      <w:r w:rsidRPr="00CF1528">
        <w:rPr>
          <w:szCs w:val="24"/>
        </w:rPr>
        <w:t>El horario será variable debido a la situación actual del desarrollador del proyecto, estudiante; dependiendo de las tareas que tenga que realizar para otras asignaturas. Eso provocará que se tenga que trabajar tanto en días laborales, como fin de semanas y festivos.</w:t>
      </w:r>
    </w:p>
    <w:p w:rsidR="00E3100F" w:rsidRDefault="00E3100F" w:rsidP="00E3100F">
      <w:r>
        <w:t xml:space="preserve">Los medios informáticos </w:t>
      </w:r>
      <w:r w:rsidR="004B4D9A">
        <w:t>de los que se disponen son</w:t>
      </w:r>
      <w:r>
        <w:t xml:space="preserve"> </w:t>
      </w:r>
      <w:r w:rsidR="004B4D9A">
        <w:t xml:space="preserve">los </w:t>
      </w:r>
      <w:r w:rsidR="000F26D0">
        <w:t>siguientes:</w:t>
      </w:r>
    </w:p>
    <w:p w:rsidR="00E3100F" w:rsidRPr="00CF1528" w:rsidRDefault="00E3100F" w:rsidP="00B4562E">
      <w:pPr>
        <w:pStyle w:val="Prrafodelista"/>
        <w:numPr>
          <w:ilvl w:val="0"/>
          <w:numId w:val="11"/>
        </w:numPr>
      </w:pPr>
      <w:r>
        <w:t>H</w:t>
      </w:r>
      <w:r w:rsidRPr="00CF1528">
        <w:t>ARDWARE</w:t>
      </w:r>
    </w:p>
    <w:p w:rsidR="004B4D9A" w:rsidRDefault="004B4D9A" w:rsidP="00B4562E">
      <w:pPr>
        <w:pStyle w:val="Prrafodelista"/>
        <w:numPr>
          <w:ilvl w:val="0"/>
          <w:numId w:val="16"/>
        </w:numPr>
      </w:pPr>
      <w:r>
        <w:t xml:space="preserve">Ordenador portátil Sony </w:t>
      </w:r>
      <w:proofErr w:type="spellStart"/>
      <w:r>
        <w:t>Vaio</w:t>
      </w:r>
      <w:proofErr w:type="spellEnd"/>
    </w:p>
    <w:p w:rsidR="00E3100F" w:rsidRPr="00CF1528" w:rsidRDefault="004B4D9A" w:rsidP="00B4562E">
      <w:pPr>
        <w:pStyle w:val="Prrafodelista"/>
        <w:numPr>
          <w:ilvl w:val="0"/>
          <w:numId w:val="16"/>
        </w:numPr>
      </w:pPr>
      <w:r>
        <w:t xml:space="preserve">Smartphone Sony </w:t>
      </w:r>
      <w:proofErr w:type="spellStart"/>
      <w:r>
        <w:t>Xperia</w:t>
      </w:r>
      <w:proofErr w:type="spellEnd"/>
      <w:r w:rsidR="00E3100F">
        <w:t>.</w:t>
      </w:r>
    </w:p>
    <w:p w:rsidR="00E3100F" w:rsidRDefault="00E3100F" w:rsidP="00B4562E">
      <w:pPr>
        <w:pStyle w:val="Prrafodelista"/>
        <w:numPr>
          <w:ilvl w:val="0"/>
          <w:numId w:val="11"/>
        </w:numPr>
      </w:pPr>
      <w:r w:rsidRPr="00CF1528">
        <w:t>SOFTWARE</w:t>
      </w:r>
      <w:r w:rsidRPr="00CF1528">
        <w:tab/>
      </w:r>
    </w:p>
    <w:p w:rsidR="004B4D9A" w:rsidRDefault="008249A4" w:rsidP="00B4562E">
      <w:pPr>
        <w:pStyle w:val="Prrafodelista"/>
        <w:numPr>
          <w:ilvl w:val="0"/>
          <w:numId w:val="17"/>
        </w:numPr>
      </w:pPr>
      <w:r>
        <w:t>Android Studio</w:t>
      </w:r>
    </w:p>
    <w:p w:rsidR="008249A4" w:rsidRDefault="008249A4" w:rsidP="00B4562E">
      <w:pPr>
        <w:pStyle w:val="Prrafodelista"/>
        <w:numPr>
          <w:ilvl w:val="0"/>
          <w:numId w:val="17"/>
        </w:numPr>
      </w:pPr>
      <w:r>
        <w:t>Microsoft Project</w:t>
      </w:r>
    </w:p>
    <w:p w:rsidR="00DA210E" w:rsidRDefault="00E3100F" w:rsidP="00E3100F">
      <w:r>
        <w:t xml:space="preserve">El director del proyecto es responsable de la seguridad de los módulos de software, datos y documentación presentes en </w:t>
      </w:r>
      <w:r w:rsidR="00E15B43">
        <w:t>sus locales</w:t>
      </w:r>
      <w:r>
        <w:t>, incluso durante la fase de desarrollo.</w:t>
      </w:r>
    </w:p>
    <w:p w:rsidR="00E3100F" w:rsidRDefault="00E3100F" w:rsidP="00094190">
      <w:pPr>
        <w:pStyle w:val="Ttulo3"/>
      </w:pPr>
      <w:bookmarkStart w:id="18" w:name="_Toc467520622"/>
      <w:r w:rsidRPr="00C51408">
        <w:t>Control de Cambios</w:t>
      </w:r>
      <w:bookmarkEnd w:id="18"/>
    </w:p>
    <w:p w:rsidR="00E3100F" w:rsidRPr="008A6189" w:rsidRDefault="00E3100F" w:rsidP="00E3100F">
      <w:r w:rsidRPr="008A6189">
        <w:t>Todas las peticiones formuladas durante la ejecución del proyecto, que impliquen cambios</w:t>
      </w:r>
      <w:r w:rsidR="004B4D9A">
        <w:t xml:space="preserve"> </w:t>
      </w:r>
      <w:r w:rsidRPr="008A6189">
        <w:t>en las especificaciones, diseños o desarrollos ya realizados, o en el entorno de desarrollo que se describe en el siguiente procedimiento:</w:t>
      </w:r>
    </w:p>
    <w:p w:rsidR="00E3100F" w:rsidRPr="008A6189" w:rsidRDefault="00E3100F" w:rsidP="00B4562E">
      <w:pPr>
        <w:pStyle w:val="Prrafodelista"/>
        <w:numPr>
          <w:ilvl w:val="0"/>
          <w:numId w:val="12"/>
        </w:numPr>
      </w:pPr>
      <w:r w:rsidRPr="008A6189">
        <w:t>Comunicación formal al director del proyecto sobre las mordicaciones solicitadas.</w:t>
      </w:r>
    </w:p>
    <w:p w:rsidR="00E3100F" w:rsidRPr="008A6189" w:rsidRDefault="00E3100F" w:rsidP="00B4562E">
      <w:pPr>
        <w:pStyle w:val="Prrafodelista"/>
        <w:numPr>
          <w:ilvl w:val="0"/>
          <w:numId w:val="12"/>
        </w:numPr>
      </w:pPr>
      <w:r w:rsidRPr="008A6189">
        <w:t>Valoración por el equipo del proyecto de las repercusiones, tanto técnicas como de planificación</w:t>
      </w:r>
    </w:p>
    <w:p w:rsidR="00E3100F" w:rsidRPr="008A6189" w:rsidRDefault="00E3100F" w:rsidP="00B4562E">
      <w:pPr>
        <w:pStyle w:val="Prrafodelista"/>
        <w:numPr>
          <w:ilvl w:val="0"/>
          <w:numId w:val="12"/>
        </w:numPr>
      </w:pPr>
      <w:r w:rsidRPr="008A6189">
        <w:t>Presentación de una oferta valorada.</w:t>
      </w:r>
    </w:p>
    <w:p w:rsidR="00E3100F" w:rsidRDefault="00E3100F" w:rsidP="00B4562E">
      <w:pPr>
        <w:pStyle w:val="Prrafodelista"/>
        <w:numPr>
          <w:ilvl w:val="0"/>
          <w:numId w:val="12"/>
        </w:numPr>
      </w:pPr>
      <w:r w:rsidRPr="008A6189">
        <w:t>Aprobación o rechazo de la oferta.</w:t>
      </w:r>
    </w:p>
    <w:p w:rsidR="00E3100F" w:rsidRPr="008A6189" w:rsidRDefault="00E3100F" w:rsidP="00B4562E">
      <w:pPr>
        <w:pStyle w:val="Prrafodelista"/>
        <w:numPr>
          <w:ilvl w:val="0"/>
          <w:numId w:val="12"/>
        </w:numPr>
      </w:pPr>
      <w:r w:rsidRPr="008A6189">
        <w:t>En caso afirmativo, modificación del plan de trabajo y del presupuesto.</w:t>
      </w:r>
    </w:p>
    <w:p w:rsidR="00E3100F" w:rsidRDefault="00E3100F" w:rsidP="00094190">
      <w:pPr>
        <w:pStyle w:val="Ttulo3"/>
      </w:pPr>
      <w:bookmarkStart w:id="19" w:name="_Toc467520623"/>
      <w:r w:rsidRPr="00C51408">
        <w:t>Recepción de los Productos</w:t>
      </w:r>
      <w:bookmarkEnd w:id="19"/>
    </w:p>
    <w:p w:rsidR="00E3100F" w:rsidRPr="008A6189" w:rsidRDefault="00E3100F" w:rsidP="00E3100F">
      <w:r w:rsidRPr="008A6189">
        <w:t xml:space="preserve">Para la recepción </w:t>
      </w:r>
      <w:r>
        <w:t xml:space="preserve">de cada producto </w:t>
      </w:r>
      <w:r w:rsidRPr="008A6189">
        <w:t>software, que constituyan todo o parte del conjunto</w:t>
      </w:r>
      <w:r>
        <w:t xml:space="preserve"> a desarrollar, se</w:t>
      </w:r>
      <w:r w:rsidRPr="008A6189">
        <w:t xml:space="preserve"> definirá</w:t>
      </w:r>
      <w:r>
        <w:t>n</w:t>
      </w:r>
      <w:r w:rsidRPr="008A6189">
        <w:t xml:space="preserve"> previamente las pruebas que </w:t>
      </w:r>
      <w:r>
        <w:t xml:space="preserve">se consideren necesarias. Si se obtienen unos resultados satisfactorios en dichas pruebas, los productos se entregarán al director del proyecto para su </w:t>
      </w:r>
      <w:r>
        <w:lastRenderedPageBreak/>
        <w:t>implementación. En caso negativo, se comunicarán dichos fallos al equipo de trabajo en un plazo máximo de cinco días laborables para su análisis y corrección.</w:t>
      </w:r>
    </w:p>
    <w:p w:rsidR="00E3100F" w:rsidRDefault="00E3100F" w:rsidP="00E3100F">
      <w:r w:rsidRPr="008A6189">
        <w:t xml:space="preserve">Los documentos tales como estudios, diseños, especificaciones funcionales, documentación, </w:t>
      </w:r>
      <w:r w:rsidR="008249A4" w:rsidRPr="008A6189">
        <w:t>análisis, etc.</w:t>
      </w:r>
      <w:r w:rsidRPr="008A6189">
        <w:t xml:space="preserve"> deberán ser entregados y aprobados por el director del proyecto. </w:t>
      </w:r>
    </w:p>
    <w:p w:rsidR="00E3100F" w:rsidRDefault="00E3100F" w:rsidP="00E3100F">
      <w:r w:rsidRPr="008A6189">
        <w:t xml:space="preserve">El director dispondrá de cinco días laborables para comunicar formalmente su aceptación o rechazo del </w:t>
      </w:r>
      <w:r>
        <w:t>módulo</w:t>
      </w:r>
      <w:r w:rsidRPr="008A6189">
        <w:t>.</w:t>
      </w:r>
      <w:r>
        <w:t xml:space="preserve"> Si en el plazo antes citado no</w:t>
      </w:r>
      <w:r w:rsidRPr="00FD066A">
        <w:t xml:space="preserve"> se recibe respuesta alguna, los módulos se considerarán recibidos</w:t>
      </w:r>
      <w:r>
        <w:t>.</w:t>
      </w:r>
    </w:p>
    <w:p w:rsidR="005502C2" w:rsidRDefault="003F1CAA" w:rsidP="00094190">
      <w:pPr>
        <w:pStyle w:val="Ttulo2"/>
      </w:pPr>
      <w:bookmarkStart w:id="20" w:name="_Toc467520624"/>
      <w:r>
        <w:t>Planificación</w:t>
      </w:r>
      <w:bookmarkEnd w:id="20"/>
    </w:p>
    <w:p w:rsidR="00115FF8" w:rsidRPr="00D344B7" w:rsidRDefault="00790AB8" w:rsidP="00D344B7">
      <w:r>
        <w:t>En este apartado se detallan las tareas y la planificación del proyecto.</w:t>
      </w:r>
    </w:p>
    <w:p w:rsidR="00115FF8" w:rsidRDefault="00A54BD5" w:rsidP="00094190">
      <w:pPr>
        <w:pStyle w:val="Ttulo3"/>
      </w:pPr>
      <w:bookmarkStart w:id="21" w:name="_Toc467520625"/>
      <w:r>
        <w:t>Plan de Trabajo</w:t>
      </w:r>
      <w:bookmarkEnd w:id="21"/>
    </w:p>
    <w:p w:rsidR="00790AB8" w:rsidRPr="00790AB8" w:rsidRDefault="00790AB8" w:rsidP="00790AB8">
      <w:r>
        <w:t xml:space="preserve">En la siguiente tabla, se muestran las tareas a realizar especificadas anteriormente, el recurso asignado a </w:t>
      </w:r>
      <w:r w:rsidR="008249A4">
        <w:t>cada tarea</w:t>
      </w:r>
      <w:r>
        <w:t xml:space="preserve"> y las fechas de comienzo y fin.</w:t>
      </w:r>
    </w:p>
    <w:p w:rsidR="002F6878" w:rsidRDefault="002F6878" w:rsidP="005316B0">
      <w:pPr>
        <w:spacing w:before="0" w:line="240" w:lineRule="auto"/>
        <w:jc w:val="left"/>
        <w:rPr>
          <w:rFonts w:cs="Arial"/>
          <w:b/>
          <w:color w:val="FF0000"/>
          <w:sz w:val="24"/>
          <w:szCs w:val="24"/>
        </w:rPr>
      </w:pPr>
    </w:p>
    <w:p w:rsidR="00790AB8" w:rsidRDefault="00790AB8" w:rsidP="00790AB8">
      <w:pPr>
        <w:pStyle w:val="Ttulo3"/>
      </w:pPr>
      <w:bookmarkStart w:id="22" w:name="_Toc467520626"/>
      <w:r>
        <w:t>Diagrama de precedencias</w:t>
      </w:r>
      <w:bookmarkEnd w:id="22"/>
    </w:p>
    <w:p w:rsidR="00790AB8" w:rsidRDefault="00790AB8" w:rsidP="00790AB8">
      <w:r>
        <w:t>En el siguiente gráfico, se muestra el orden en el que se realizarán las tareas</w:t>
      </w:r>
    </w:p>
    <w:p w:rsidR="00115FF8" w:rsidRDefault="00A54BD5" w:rsidP="00094190">
      <w:pPr>
        <w:pStyle w:val="Ttulo3"/>
      </w:pPr>
      <w:bookmarkStart w:id="23" w:name="_Toc467520627"/>
      <w:r>
        <w:t>Diagrama de Gantt</w:t>
      </w:r>
      <w:bookmarkEnd w:id="23"/>
    </w:p>
    <w:p w:rsidR="0064608A" w:rsidRDefault="0064608A" w:rsidP="0064608A">
      <w:pPr>
        <w:spacing w:before="0" w:line="240" w:lineRule="auto"/>
        <w:jc w:val="left"/>
      </w:pPr>
    </w:p>
    <w:p w:rsidR="00C60F8C" w:rsidRDefault="00C60F8C" w:rsidP="0064608A">
      <w:pPr>
        <w:spacing w:before="0" w:line="240" w:lineRule="auto"/>
        <w:jc w:val="left"/>
      </w:pPr>
      <w:r>
        <w:t>En este apartado se muestra el diagrama de Gantt</w:t>
      </w:r>
    </w:p>
    <w:p w:rsidR="00115FF8" w:rsidRDefault="00A54BD5" w:rsidP="00C60F8C">
      <w:pPr>
        <w:pStyle w:val="Ttulo3"/>
      </w:pPr>
      <w:bookmarkStart w:id="24" w:name="_Toc467520628"/>
      <w:r>
        <w:t>Reparto de Cargas de Trabajo por Recurso Humano del P</w:t>
      </w:r>
      <w:r w:rsidR="00115FF8" w:rsidRPr="007F17D7">
        <w:t>royecto</w:t>
      </w:r>
      <w:bookmarkEnd w:id="24"/>
    </w:p>
    <w:p w:rsidR="00115FF8" w:rsidRDefault="00A54BD5" w:rsidP="00094190">
      <w:pPr>
        <w:pStyle w:val="Ttulo3"/>
      </w:pPr>
      <w:bookmarkStart w:id="25" w:name="_Toc467520629"/>
      <w:r>
        <w:t>C</w:t>
      </w:r>
      <w:r w:rsidR="00115FF8">
        <w:t>argas</w:t>
      </w:r>
      <w:r>
        <w:t xml:space="preserve"> de Trabajo para las Diferentes T</w:t>
      </w:r>
      <w:r w:rsidR="00115FF8" w:rsidRPr="007F17D7">
        <w:t xml:space="preserve">areas del </w:t>
      </w:r>
      <w:r>
        <w:t>P</w:t>
      </w:r>
      <w:r w:rsidR="00115FF8" w:rsidRPr="007F17D7">
        <w:t>royecto</w:t>
      </w:r>
      <w:bookmarkEnd w:id="25"/>
    </w:p>
    <w:p w:rsidR="00115FF8" w:rsidRDefault="0070200F" w:rsidP="007200C2">
      <w:pPr>
        <w:pStyle w:val="Ttulo3"/>
      </w:pPr>
      <w:bookmarkStart w:id="26" w:name="_Toc467520630"/>
      <w:r>
        <w:t>P</w:t>
      </w:r>
      <w:r w:rsidR="00FA1DB4">
        <w:t>resupuesto</w:t>
      </w:r>
      <w:bookmarkEnd w:id="26"/>
    </w:p>
    <w:p w:rsidR="004A7FB1" w:rsidRDefault="008249A4" w:rsidP="004A7FB1">
      <w:r>
        <w:t>Presupuesto</w:t>
      </w:r>
      <w:r w:rsidR="00187E24">
        <w:t xml:space="preserve"> total del proyecto, incluyendo el coste de los recursos humanos y las necesidades de hardware y software para el desarrollo de la aplicación.</w:t>
      </w:r>
    </w:p>
    <w:p w:rsidR="00187E24" w:rsidRPr="004A7FB1" w:rsidRDefault="00187E24" w:rsidP="004A7FB1"/>
    <w:p w:rsidR="00094190" w:rsidRPr="00094190" w:rsidRDefault="0070200F" w:rsidP="00942FE3">
      <w:pPr>
        <w:pStyle w:val="Ttulo1"/>
      </w:pPr>
      <w:r>
        <w:br w:type="page"/>
      </w:r>
      <w:bookmarkStart w:id="27" w:name="_Toc467520631"/>
      <w:r w:rsidR="00094190" w:rsidRPr="00094190">
        <w:lastRenderedPageBreak/>
        <w:t>ESPECIFICACIÓN DE REQUISITOS</w:t>
      </w:r>
      <w:bookmarkEnd w:id="27"/>
    </w:p>
    <w:p w:rsidR="00094190" w:rsidRDefault="003F1CAA" w:rsidP="00094190">
      <w:pPr>
        <w:pStyle w:val="Ttulo2"/>
        <w:rPr>
          <w:lang w:val="es-ES"/>
        </w:rPr>
      </w:pPr>
      <w:bookmarkStart w:id="28" w:name="_Toc467520632"/>
      <w:r>
        <w:rPr>
          <w:lang w:val="es-ES"/>
        </w:rPr>
        <w:t>Visión general</w:t>
      </w:r>
      <w:bookmarkEnd w:id="28"/>
    </w:p>
    <w:p w:rsidR="004A7FB1" w:rsidRDefault="004A7FB1" w:rsidP="008D020D">
      <w:pPr>
        <w:rPr>
          <w:rFonts w:cs="Arial"/>
          <w:lang w:val="es-ES"/>
        </w:rPr>
      </w:pPr>
      <w:r>
        <w:rPr>
          <w:lang w:val="es-ES"/>
        </w:rPr>
        <w:t>En este apartado se detallan los requisitos que el proyecto desarrollado debe satisfacer</w:t>
      </w:r>
      <w:r w:rsidR="008D020D">
        <w:rPr>
          <w:lang w:val="es-ES"/>
        </w:rPr>
        <w:t xml:space="preserve"> </w:t>
      </w:r>
      <w:r>
        <w:rPr>
          <w:rFonts w:cs="Arial"/>
          <w:lang w:val="es-ES"/>
        </w:rPr>
        <w:t xml:space="preserve">y que definen el funcionamiento de todo el software del mismo. </w:t>
      </w:r>
      <w:r w:rsidR="00795F87">
        <w:rPr>
          <w:rFonts w:cs="Arial"/>
          <w:lang w:val="es-ES"/>
        </w:rPr>
        <w:t>Además, se exponen los casos de us</w:t>
      </w:r>
      <w:r w:rsidR="008D020D">
        <w:rPr>
          <w:rFonts w:cs="Arial"/>
          <w:lang w:val="es-ES"/>
        </w:rPr>
        <w:t xml:space="preserve">os de la aplicación y se muestran los diagramas de secuencia de los más complejos. </w:t>
      </w:r>
      <w:r>
        <w:rPr>
          <w:rFonts w:cs="Arial"/>
          <w:lang w:val="es-ES"/>
        </w:rPr>
        <w:t>Este apartado se divide en los siguientes bloques:</w:t>
      </w:r>
    </w:p>
    <w:p w:rsidR="000D69AF" w:rsidRPr="000D69AF" w:rsidRDefault="000D69AF" w:rsidP="00B4562E">
      <w:pPr>
        <w:pStyle w:val="Prrafodelista"/>
        <w:numPr>
          <w:ilvl w:val="0"/>
          <w:numId w:val="11"/>
        </w:numPr>
        <w:rPr>
          <w:lang w:val="es-ES"/>
        </w:rPr>
      </w:pPr>
      <w:r w:rsidRPr="001319FA">
        <w:rPr>
          <w:iCs/>
          <w:lang w:val="es-ES"/>
        </w:rPr>
        <w:t>Especificación de</w:t>
      </w:r>
      <w:r>
        <w:rPr>
          <w:iCs/>
          <w:lang w:val="es-ES"/>
        </w:rPr>
        <w:t xml:space="preserve"> requisitos de la aplicación </w:t>
      </w:r>
      <w:r w:rsidR="008762F8">
        <w:rPr>
          <w:iCs/>
          <w:lang w:val="es-ES"/>
        </w:rPr>
        <w:t>An</w:t>
      </w:r>
      <w:r w:rsidR="00EE1E3B">
        <w:rPr>
          <w:iCs/>
          <w:lang w:val="es-ES"/>
        </w:rPr>
        <w:t>dr</w:t>
      </w:r>
      <w:r w:rsidR="000F26D0">
        <w:rPr>
          <w:iCs/>
          <w:lang w:val="es-ES"/>
        </w:rPr>
        <w:t>oid:</w:t>
      </w:r>
      <w:r w:rsidRPr="001319FA">
        <w:rPr>
          <w:i/>
          <w:iCs/>
          <w:lang w:val="es-ES"/>
        </w:rPr>
        <w:t xml:space="preserve"> </w:t>
      </w:r>
      <w:r>
        <w:rPr>
          <w:lang w:val="es-ES"/>
        </w:rPr>
        <w:t>requisitos que debe cumplir la aplicación web.</w:t>
      </w:r>
    </w:p>
    <w:p w:rsidR="008D020D" w:rsidRDefault="008D020D" w:rsidP="00B4562E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Casos de uso</w:t>
      </w:r>
    </w:p>
    <w:p w:rsidR="00094190" w:rsidRPr="00094190" w:rsidRDefault="003F1CAA" w:rsidP="00094190">
      <w:pPr>
        <w:pStyle w:val="Ttulo2"/>
        <w:rPr>
          <w:lang w:val="es-ES"/>
        </w:rPr>
      </w:pPr>
      <w:bookmarkStart w:id="29" w:name="_Toc467520633"/>
      <w:r>
        <w:rPr>
          <w:lang w:val="es-ES"/>
        </w:rPr>
        <w:t>Esp</w:t>
      </w:r>
      <w:r w:rsidR="000F26D0">
        <w:rPr>
          <w:lang w:val="es-ES"/>
        </w:rPr>
        <w:t>E</w:t>
      </w:r>
      <w:r>
        <w:rPr>
          <w:lang w:val="es-ES"/>
        </w:rPr>
        <w:t xml:space="preserve">cificación de requisitos de la aplicación </w:t>
      </w:r>
      <w:r w:rsidR="008249A4">
        <w:rPr>
          <w:lang w:val="es-ES"/>
        </w:rPr>
        <w:t>Android</w:t>
      </w:r>
      <w:bookmarkEnd w:id="29"/>
    </w:p>
    <w:p w:rsidR="00094190" w:rsidRDefault="00094190" w:rsidP="006216B6">
      <w:pPr>
        <w:rPr>
          <w:lang w:val="es-ES"/>
        </w:rPr>
      </w:pPr>
      <w:r w:rsidRPr="00094190">
        <w:rPr>
          <w:lang w:val="es-ES"/>
        </w:rPr>
        <w:t xml:space="preserve">Los requisitos funcionales de la aplicación son: </w:t>
      </w:r>
    </w:p>
    <w:p w:rsidR="008249A4" w:rsidRDefault="008249A4" w:rsidP="00B4562E">
      <w:pPr>
        <w:pStyle w:val="Prrafodelista"/>
        <w:numPr>
          <w:ilvl w:val="0"/>
          <w:numId w:val="15"/>
        </w:numPr>
        <w:ind w:left="851" w:hanging="567"/>
        <w:rPr>
          <w:lang w:val="es-ES"/>
        </w:rPr>
      </w:pPr>
      <w:r w:rsidRPr="008249A4">
        <w:rPr>
          <w:lang w:val="es-ES"/>
        </w:rPr>
        <w:t>La aplicación debe permitir a los usuarios que se registren y que inicien se</w:t>
      </w:r>
      <w:r>
        <w:rPr>
          <w:lang w:val="es-ES"/>
        </w:rPr>
        <w:t>sión</w:t>
      </w:r>
    </w:p>
    <w:p w:rsidR="008249A4" w:rsidRPr="008249A4" w:rsidRDefault="008249A4" w:rsidP="00B4562E">
      <w:pPr>
        <w:numPr>
          <w:ilvl w:val="0"/>
          <w:numId w:val="15"/>
        </w:numPr>
        <w:spacing w:before="0" w:line="240" w:lineRule="auto"/>
        <w:ind w:left="851" w:hanging="567"/>
        <w:contextualSpacing/>
        <w:rPr>
          <w:lang w:val="es-ES"/>
        </w:rPr>
      </w:pPr>
      <w:r w:rsidRPr="008249A4">
        <w:rPr>
          <w:lang w:val="es-ES"/>
        </w:rPr>
        <w:t>La aplicación de permitir a los usuarios crear viajes</w:t>
      </w:r>
    </w:p>
    <w:p w:rsidR="008249A4" w:rsidRPr="008249A4" w:rsidRDefault="008249A4" w:rsidP="00B4562E">
      <w:pPr>
        <w:numPr>
          <w:ilvl w:val="0"/>
          <w:numId w:val="15"/>
        </w:numPr>
        <w:spacing w:before="0" w:line="240" w:lineRule="auto"/>
        <w:ind w:left="851" w:hanging="567"/>
        <w:contextualSpacing/>
        <w:rPr>
          <w:lang w:val="es-ES"/>
        </w:rPr>
      </w:pPr>
      <w:r w:rsidRPr="008249A4">
        <w:rPr>
          <w:lang w:val="es-ES"/>
        </w:rPr>
        <w:t>La aplicación debe permitir al usuario buscar los viajes que más le pueden ser útiles, en base a diferentes criterios</w:t>
      </w:r>
    </w:p>
    <w:p w:rsidR="008249A4" w:rsidRPr="008249A4" w:rsidRDefault="008249A4" w:rsidP="00B4562E">
      <w:pPr>
        <w:numPr>
          <w:ilvl w:val="0"/>
          <w:numId w:val="15"/>
        </w:numPr>
        <w:spacing w:before="0" w:line="240" w:lineRule="auto"/>
        <w:ind w:left="851" w:hanging="567"/>
        <w:contextualSpacing/>
        <w:rPr>
          <w:lang w:val="es-ES"/>
        </w:rPr>
      </w:pPr>
      <w:r w:rsidRPr="008249A4">
        <w:rPr>
          <w:lang w:val="es-ES"/>
        </w:rPr>
        <w:t>La aplicación debe permitir a los usuarios unirse a un viaje</w:t>
      </w:r>
    </w:p>
    <w:p w:rsidR="008249A4" w:rsidRPr="008249A4" w:rsidRDefault="008249A4" w:rsidP="00B4562E">
      <w:pPr>
        <w:numPr>
          <w:ilvl w:val="0"/>
          <w:numId w:val="15"/>
        </w:numPr>
        <w:spacing w:before="0" w:line="240" w:lineRule="auto"/>
        <w:ind w:left="851" w:hanging="567"/>
        <w:contextualSpacing/>
        <w:rPr>
          <w:lang w:val="es-ES"/>
        </w:rPr>
      </w:pPr>
      <w:r w:rsidRPr="008249A4">
        <w:rPr>
          <w:lang w:val="es-ES"/>
        </w:rPr>
        <w:t xml:space="preserve">La aplicación debe permitir al usuario conductor aceptar o rechazar a un usuario </w:t>
      </w:r>
    </w:p>
    <w:p w:rsidR="008249A4" w:rsidRPr="008249A4" w:rsidRDefault="008249A4" w:rsidP="00B4562E">
      <w:pPr>
        <w:numPr>
          <w:ilvl w:val="0"/>
          <w:numId w:val="15"/>
        </w:numPr>
        <w:spacing w:before="0" w:line="240" w:lineRule="auto"/>
        <w:ind w:left="851" w:hanging="567"/>
        <w:contextualSpacing/>
        <w:rPr>
          <w:lang w:val="es-ES"/>
        </w:rPr>
      </w:pPr>
      <w:r w:rsidRPr="008249A4">
        <w:rPr>
          <w:lang w:val="es-ES"/>
        </w:rPr>
        <w:t>La aplicación debe permitir a los usuarios avisar si no van a acudir al viaje</w:t>
      </w:r>
    </w:p>
    <w:p w:rsidR="008249A4" w:rsidRPr="008249A4" w:rsidRDefault="008249A4" w:rsidP="00B4562E">
      <w:pPr>
        <w:numPr>
          <w:ilvl w:val="0"/>
          <w:numId w:val="15"/>
        </w:numPr>
        <w:spacing w:before="0" w:line="240" w:lineRule="auto"/>
        <w:ind w:left="851" w:hanging="567"/>
        <w:contextualSpacing/>
        <w:rPr>
          <w:lang w:val="es-ES"/>
        </w:rPr>
      </w:pPr>
      <w:r w:rsidRPr="008249A4">
        <w:rPr>
          <w:lang w:val="es-ES"/>
        </w:rPr>
        <w:t>La aplicación debe permitir indicar que un viaje se ha realizado con éxito o, en caso de que exista algún problema, notificarlo</w:t>
      </w:r>
    </w:p>
    <w:p w:rsidR="008249A4" w:rsidRPr="008249A4" w:rsidRDefault="008249A4" w:rsidP="00B4562E">
      <w:pPr>
        <w:numPr>
          <w:ilvl w:val="0"/>
          <w:numId w:val="15"/>
        </w:numPr>
        <w:spacing w:before="0" w:line="240" w:lineRule="auto"/>
        <w:ind w:left="851" w:hanging="567"/>
        <w:contextualSpacing/>
        <w:rPr>
          <w:lang w:val="es-ES"/>
        </w:rPr>
      </w:pPr>
      <w:r w:rsidRPr="008249A4">
        <w:rPr>
          <w:lang w:val="es-ES"/>
        </w:rPr>
        <w:t>La aplicación debe permitir valorar al conductor</w:t>
      </w:r>
    </w:p>
    <w:p w:rsidR="008249A4" w:rsidRPr="008249A4" w:rsidRDefault="008249A4" w:rsidP="00B4562E">
      <w:pPr>
        <w:numPr>
          <w:ilvl w:val="0"/>
          <w:numId w:val="15"/>
        </w:numPr>
        <w:spacing w:before="0" w:line="240" w:lineRule="auto"/>
        <w:ind w:left="851" w:hanging="567"/>
        <w:contextualSpacing/>
        <w:rPr>
          <w:lang w:val="es-ES"/>
        </w:rPr>
      </w:pPr>
      <w:r w:rsidRPr="008249A4">
        <w:rPr>
          <w:lang w:val="es-ES"/>
        </w:rPr>
        <w:t>La aplicación debe permitir salir de un viaje</w:t>
      </w:r>
    </w:p>
    <w:p w:rsidR="008249A4" w:rsidRDefault="008249A4" w:rsidP="00B4562E">
      <w:pPr>
        <w:numPr>
          <w:ilvl w:val="0"/>
          <w:numId w:val="15"/>
        </w:numPr>
        <w:spacing w:before="0" w:line="240" w:lineRule="auto"/>
        <w:ind w:left="851" w:hanging="567"/>
        <w:contextualSpacing/>
        <w:rPr>
          <w:lang w:val="es-ES"/>
        </w:rPr>
      </w:pPr>
      <w:r w:rsidRPr="008249A4">
        <w:rPr>
          <w:lang w:val="es-ES"/>
        </w:rPr>
        <w:t>La aplicación debe permitir eliminar un viaje</w:t>
      </w:r>
    </w:p>
    <w:p w:rsidR="000F26D0" w:rsidRDefault="000F26D0" w:rsidP="000F26D0">
      <w:pPr>
        <w:rPr>
          <w:lang w:val="es-ES"/>
        </w:rPr>
      </w:pPr>
      <w:r w:rsidRPr="00094190">
        <w:rPr>
          <w:lang w:val="es-ES"/>
        </w:rPr>
        <w:t xml:space="preserve">Los requisitos no funcionales de la aplicación son: </w:t>
      </w:r>
    </w:p>
    <w:p w:rsidR="000F26D0" w:rsidRPr="008249A4" w:rsidRDefault="000F26D0" w:rsidP="00B4562E">
      <w:pPr>
        <w:pStyle w:val="Prrafodelista"/>
        <w:numPr>
          <w:ilvl w:val="0"/>
          <w:numId w:val="21"/>
        </w:numPr>
        <w:ind w:left="993" w:hanging="709"/>
        <w:rPr>
          <w:lang w:val="es-ES"/>
        </w:rPr>
      </w:pPr>
      <w:r w:rsidRPr="000F26D0">
        <w:rPr>
          <w:lang w:val="es-ES"/>
        </w:rPr>
        <w:t>La aplicación debe ser intuitiva y fácil de usar</w:t>
      </w:r>
    </w:p>
    <w:p w:rsidR="00E755F8" w:rsidRDefault="003F1CAA" w:rsidP="00E755F8">
      <w:pPr>
        <w:pStyle w:val="Ttulo2"/>
        <w:rPr>
          <w:lang w:val="es-ES"/>
        </w:rPr>
      </w:pPr>
      <w:bookmarkStart w:id="30" w:name="_Toc467520634"/>
      <w:r>
        <w:rPr>
          <w:lang w:val="es-ES"/>
        </w:rPr>
        <w:t>Casos de uso</w:t>
      </w:r>
      <w:bookmarkEnd w:id="30"/>
    </w:p>
    <w:p w:rsidR="006216B6" w:rsidRDefault="006216B6" w:rsidP="006216B6">
      <w:pPr>
        <w:rPr>
          <w:lang w:val="es-ES"/>
        </w:rPr>
      </w:pPr>
      <w:r>
        <w:rPr>
          <w:lang w:val="es-ES"/>
        </w:rPr>
        <w:t>A continuación, se muestran los principales casos de uso de la aplicación:</w:t>
      </w:r>
    </w:p>
    <w:p w:rsidR="006216B6" w:rsidRDefault="006216B6" w:rsidP="006216B6">
      <w:pPr>
        <w:spacing w:before="0" w:line="240" w:lineRule="auto"/>
        <w:jc w:val="left"/>
        <w:rPr>
          <w:lang w:val="es-ES"/>
        </w:rPr>
      </w:pPr>
      <w:r>
        <w:rPr>
          <w:rFonts w:ascii="Bookman Old Style" w:hAnsi="Bookman Old Style"/>
          <w:b/>
          <w:noProof/>
          <w:sz w:val="24"/>
          <w:lang w:val="es-ES"/>
        </w:rPr>
        <w:lastRenderedPageBreak/>
        <w:drawing>
          <wp:inline distT="0" distB="0" distL="0" distR="0" wp14:anchorId="037B3736" wp14:editId="2901BA8E">
            <wp:extent cx="5753100" cy="3943350"/>
            <wp:effectExtent l="0" t="0" r="0" b="0"/>
            <wp:docPr id="1" name="Imagen 1" descr="C:\Users\andre\Downloads\Diagrama de Casos de Us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Diagrama de Casos de Uso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6B6" w:rsidRDefault="006216B6" w:rsidP="006216B6">
      <w:pPr>
        <w:pStyle w:val="Ttulo3"/>
        <w:rPr>
          <w:lang w:val="es-ES"/>
        </w:rPr>
      </w:pPr>
      <w:bookmarkStart w:id="31" w:name="_Toc467520635"/>
      <w:r>
        <w:rPr>
          <w:lang w:val="es-ES"/>
        </w:rPr>
        <w:t>Registro</w:t>
      </w:r>
      <w:bookmarkEnd w:id="31"/>
    </w:p>
    <w:p w:rsidR="006216B6" w:rsidRDefault="006216B6" w:rsidP="006216B6">
      <w:pPr>
        <w:spacing w:before="0" w:line="240" w:lineRule="auto"/>
        <w:jc w:val="left"/>
        <w:rPr>
          <w:lang w:val="es-ES"/>
        </w:rPr>
      </w:pPr>
    </w:p>
    <w:p w:rsidR="003510B4" w:rsidRDefault="006216B6" w:rsidP="006216B6">
      <w:pPr>
        <w:rPr>
          <w:lang w:val="es-ES"/>
        </w:rPr>
      </w:pPr>
      <w:r w:rsidRPr="006216B6">
        <w:rPr>
          <w:lang w:val="es-ES"/>
        </w:rPr>
        <w:t>Este caso de uso representa el registro inicial y el terminar registro por parte del usuario en la aplicación.</w:t>
      </w:r>
    </w:p>
    <w:p w:rsidR="003510B4" w:rsidRDefault="006216B6" w:rsidP="00B4562E">
      <w:pPr>
        <w:pStyle w:val="Prrafodelista"/>
        <w:numPr>
          <w:ilvl w:val="0"/>
          <w:numId w:val="24"/>
        </w:numPr>
        <w:rPr>
          <w:lang w:val="es-ES"/>
        </w:rPr>
      </w:pPr>
      <w:r w:rsidRPr="003510B4">
        <w:rPr>
          <w:b/>
          <w:lang w:val="es-ES"/>
        </w:rPr>
        <w:t>Nombre:</w:t>
      </w:r>
      <w:r w:rsidRPr="003510B4">
        <w:rPr>
          <w:lang w:val="es-ES"/>
        </w:rPr>
        <w:t xml:space="preserve"> Registro + Terminar registro</w:t>
      </w:r>
    </w:p>
    <w:p w:rsidR="003510B4" w:rsidRDefault="006216B6" w:rsidP="00B4562E">
      <w:pPr>
        <w:pStyle w:val="Prrafodelista"/>
        <w:numPr>
          <w:ilvl w:val="0"/>
          <w:numId w:val="24"/>
        </w:numPr>
        <w:rPr>
          <w:lang w:val="es-ES"/>
        </w:rPr>
      </w:pPr>
      <w:r w:rsidRPr="003510B4">
        <w:rPr>
          <w:b/>
          <w:lang w:val="es-ES"/>
        </w:rPr>
        <w:t>Propósito:</w:t>
      </w:r>
      <w:r w:rsidRPr="003510B4">
        <w:rPr>
          <w:lang w:val="es-ES"/>
        </w:rPr>
        <w:t xml:space="preserve"> El objetivo de este caso de uso es completar todos los pasos del registro del usuario en la aplicación.</w:t>
      </w:r>
    </w:p>
    <w:p w:rsidR="003510B4" w:rsidRDefault="006216B6" w:rsidP="00B4562E">
      <w:pPr>
        <w:pStyle w:val="Prrafodelista"/>
        <w:numPr>
          <w:ilvl w:val="0"/>
          <w:numId w:val="24"/>
        </w:numPr>
        <w:rPr>
          <w:lang w:val="es-ES"/>
        </w:rPr>
      </w:pPr>
      <w:r w:rsidRPr="003510B4">
        <w:rPr>
          <w:b/>
          <w:lang w:val="es-ES"/>
        </w:rPr>
        <w:t>Actores:</w:t>
      </w:r>
      <w:r w:rsidRPr="003510B4">
        <w:rPr>
          <w:lang w:val="es-ES"/>
        </w:rPr>
        <w:t xml:space="preserve"> El usuario</w:t>
      </w:r>
    </w:p>
    <w:p w:rsidR="003510B4" w:rsidRPr="003510B4" w:rsidRDefault="006216B6" w:rsidP="00B4562E">
      <w:pPr>
        <w:pStyle w:val="Prrafodelista"/>
        <w:numPr>
          <w:ilvl w:val="0"/>
          <w:numId w:val="24"/>
        </w:numPr>
        <w:rPr>
          <w:b/>
          <w:lang w:val="es-ES"/>
        </w:rPr>
      </w:pPr>
      <w:proofErr w:type="spellStart"/>
      <w:r w:rsidRPr="003510B4">
        <w:rPr>
          <w:b/>
          <w:lang w:val="es-ES"/>
        </w:rPr>
        <w:t>Poscondición</w:t>
      </w:r>
      <w:proofErr w:type="spellEnd"/>
      <w:r w:rsidRPr="003510B4">
        <w:rPr>
          <w:b/>
          <w:lang w:val="es-ES"/>
        </w:rPr>
        <w:t>:</w:t>
      </w:r>
      <w:r w:rsidRPr="003510B4">
        <w:rPr>
          <w:lang w:val="es-ES"/>
        </w:rPr>
        <w:t xml:space="preserve"> el usuario estará registrado en la aplicación.</w:t>
      </w:r>
    </w:p>
    <w:p w:rsidR="003510B4" w:rsidRDefault="006216B6" w:rsidP="00B4562E">
      <w:pPr>
        <w:pStyle w:val="Prrafodelista"/>
        <w:numPr>
          <w:ilvl w:val="0"/>
          <w:numId w:val="24"/>
        </w:numPr>
        <w:rPr>
          <w:b/>
          <w:lang w:val="es-ES"/>
        </w:rPr>
      </w:pPr>
      <w:r w:rsidRPr="003510B4">
        <w:rPr>
          <w:b/>
          <w:lang w:val="es-ES"/>
        </w:rPr>
        <w:t>Escenario principal:</w:t>
      </w:r>
    </w:p>
    <w:p w:rsidR="003510B4" w:rsidRPr="003510B4" w:rsidRDefault="006216B6" w:rsidP="00B4562E">
      <w:pPr>
        <w:pStyle w:val="Prrafodelista"/>
        <w:numPr>
          <w:ilvl w:val="1"/>
          <w:numId w:val="25"/>
        </w:numPr>
        <w:rPr>
          <w:b/>
          <w:lang w:val="es-ES"/>
        </w:rPr>
      </w:pPr>
      <w:r w:rsidRPr="003510B4">
        <w:rPr>
          <w:lang w:val="es-ES"/>
        </w:rPr>
        <w:t>El usuario abre la aplicación.</w:t>
      </w:r>
    </w:p>
    <w:p w:rsidR="003510B4" w:rsidRPr="003510B4" w:rsidRDefault="006216B6" w:rsidP="00B4562E">
      <w:pPr>
        <w:pStyle w:val="Prrafodelista"/>
        <w:numPr>
          <w:ilvl w:val="1"/>
          <w:numId w:val="25"/>
        </w:numPr>
        <w:rPr>
          <w:b/>
          <w:lang w:val="es-ES"/>
        </w:rPr>
      </w:pPr>
      <w:r w:rsidRPr="003510B4">
        <w:rPr>
          <w:lang w:val="es-ES"/>
        </w:rPr>
        <w:t>El usuario pulsa el botón ‘Registro’.</w:t>
      </w:r>
    </w:p>
    <w:p w:rsidR="003510B4" w:rsidRPr="003510B4" w:rsidRDefault="006216B6" w:rsidP="00B4562E">
      <w:pPr>
        <w:pStyle w:val="Prrafodelista"/>
        <w:numPr>
          <w:ilvl w:val="1"/>
          <w:numId w:val="25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es-ES"/>
        </w:rPr>
      </w:pPr>
      <w:r w:rsidRPr="003510B4">
        <w:rPr>
          <w:lang w:val="es-ES"/>
        </w:rPr>
        <w:t>El usuario rellena el formulario.</w:t>
      </w:r>
    </w:p>
    <w:p w:rsidR="003510B4" w:rsidRPr="003510B4" w:rsidRDefault="003510B4" w:rsidP="003510B4">
      <w:pPr>
        <w:pStyle w:val="Prrafodelista"/>
        <w:spacing w:before="0" w:line="240" w:lineRule="auto"/>
        <w:ind w:left="1440"/>
        <w:jc w:val="left"/>
        <w:rPr>
          <w:rFonts w:ascii="Times New Roman" w:hAnsi="Times New Roman"/>
          <w:sz w:val="24"/>
          <w:szCs w:val="24"/>
          <w:lang w:val="es-ES"/>
        </w:rPr>
      </w:pPr>
    </w:p>
    <w:p w:rsidR="003510B4" w:rsidRPr="003510B4" w:rsidRDefault="006216B6" w:rsidP="00B4562E">
      <w:pPr>
        <w:pStyle w:val="Prrafodelista"/>
        <w:numPr>
          <w:ilvl w:val="0"/>
          <w:numId w:val="26"/>
        </w:numPr>
        <w:spacing w:before="0" w:line="240" w:lineRule="auto"/>
        <w:jc w:val="left"/>
        <w:rPr>
          <w:lang w:val="es-ES"/>
        </w:rPr>
      </w:pPr>
      <w:r w:rsidRPr="003510B4">
        <w:rPr>
          <w:rFonts w:ascii="Calibri" w:hAnsi="Calibri" w:cs="Calibri"/>
          <w:b/>
          <w:bCs/>
          <w:color w:val="000000"/>
          <w:sz w:val="22"/>
          <w:szCs w:val="22"/>
          <w:lang w:val="es-ES"/>
        </w:rPr>
        <w:t>Escenarios alternativos:</w:t>
      </w:r>
    </w:p>
    <w:p w:rsidR="006216B6" w:rsidRPr="003510B4" w:rsidRDefault="006216B6" w:rsidP="00B4562E">
      <w:pPr>
        <w:pStyle w:val="Prrafodelista"/>
        <w:numPr>
          <w:ilvl w:val="0"/>
          <w:numId w:val="27"/>
        </w:numPr>
        <w:spacing w:before="0" w:line="240" w:lineRule="auto"/>
        <w:jc w:val="left"/>
        <w:rPr>
          <w:lang w:val="es-ES"/>
        </w:rPr>
      </w:pPr>
      <w:r w:rsidRPr="003510B4">
        <w:rPr>
          <w:rFonts w:ascii="Calibri" w:hAnsi="Calibri" w:cs="Calibri"/>
          <w:color w:val="000000"/>
          <w:sz w:val="22"/>
          <w:szCs w:val="22"/>
          <w:lang w:val="es-ES"/>
        </w:rPr>
        <w:t>Se repite el paso hasta el formulario es correcto.</w:t>
      </w:r>
    </w:p>
    <w:p w:rsidR="000C6B14" w:rsidRPr="000F26D0" w:rsidRDefault="000F26D0" w:rsidP="004B729E">
      <w:pPr>
        <w:pStyle w:val="Ttulo3"/>
        <w:rPr>
          <w:lang w:val="es-ES"/>
        </w:rPr>
      </w:pPr>
      <w:bookmarkStart w:id="32" w:name="_Toc467520636"/>
      <w:r>
        <w:rPr>
          <w:lang w:val="es-ES"/>
        </w:rPr>
        <w:t>Unirse a una ruta</w:t>
      </w:r>
      <w:bookmarkEnd w:id="32"/>
    </w:p>
    <w:p w:rsidR="003510B4" w:rsidRDefault="006216B6" w:rsidP="006216B6">
      <w:pPr>
        <w:rPr>
          <w:lang w:val="es-ES"/>
        </w:rPr>
      </w:pPr>
      <w:r w:rsidRPr="006216B6">
        <w:rPr>
          <w:lang w:val="es-ES"/>
        </w:rPr>
        <w:t>Este caso de uso representa al usuario uniéndose a una ruta ya creada</w:t>
      </w:r>
    </w:p>
    <w:p w:rsidR="003510B4" w:rsidRPr="003510B4" w:rsidRDefault="006216B6" w:rsidP="00B4562E">
      <w:pPr>
        <w:pStyle w:val="Prrafodelista"/>
        <w:numPr>
          <w:ilvl w:val="0"/>
          <w:numId w:val="22"/>
        </w:numPr>
        <w:rPr>
          <w:rFonts w:ascii="Times New Roman" w:hAnsi="Times New Roman"/>
          <w:sz w:val="24"/>
          <w:szCs w:val="24"/>
          <w:lang w:val="es-ES"/>
        </w:rPr>
      </w:pPr>
      <w:r w:rsidRPr="003510B4">
        <w:rPr>
          <w:b/>
          <w:bCs/>
          <w:lang w:val="es-ES"/>
        </w:rPr>
        <w:t xml:space="preserve">Nombre: </w:t>
      </w:r>
      <w:r w:rsidRPr="003510B4">
        <w:rPr>
          <w:lang w:val="es-ES"/>
        </w:rPr>
        <w:t>Unirse a una ruta</w:t>
      </w:r>
    </w:p>
    <w:p w:rsidR="003510B4" w:rsidRDefault="006216B6" w:rsidP="00B4562E">
      <w:pPr>
        <w:pStyle w:val="Prrafodelista"/>
        <w:numPr>
          <w:ilvl w:val="0"/>
          <w:numId w:val="22"/>
        </w:numPr>
        <w:rPr>
          <w:lang w:val="es-ES"/>
        </w:rPr>
      </w:pPr>
      <w:r w:rsidRPr="003510B4">
        <w:rPr>
          <w:b/>
          <w:bCs/>
          <w:lang w:val="es-ES"/>
        </w:rPr>
        <w:t>Propósito:</w:t>
      </w:r>
      <w:r w:rsidRPr="003510B4">
        <w:rPr>
          <w:lang w:val="es-ES"/>
        </w:rPr>
        <w:t xml:space="preserve"> El objetivo de este caso de uso es permitir al usuario unirse a una ruta ya existente.</w:t>
      </w:r>
    </w:p>
    <w:p w:rsidR="003510B4" w:rsidRPr="003510B4" w:rsidRDefault="006216B6" w:rsidP="00B4562E">
      <w:pPr>
        <w:pStyle w:val="Prrafodelista"/>
        <w:numPr>
          <w:ilvl w:val="0"/>
          <w:numId w:val="22"/>
        </w:numPr>
        <w:rPr>
          <w:rFonts w:ascii="Times New Roman" w:hAnsi="Times New Roman"/>
          <w:sz w:val="24"/>
          <w:szCs w:val="24"/>
          <w:lang w:val="es-ES"/>
        </w:rPr>
      </w:pPr>
      <w:r w:rsidRPr="003510B4">
        <w:rPr>
          <w:b/>
          <w:bCs/>
          <w:lang w:val="es-ES"/>
        </w:rPr>
        <w:lastRenderedPageBreak/>
        <w:t>Actores:</w:t>
      </w:r>
      <w:r w:rsidRPr="003510B4">
        <w:rPr>
          <w:lang w:val="es-ES"/>
        </w:rPr>
        <w:t xml:space="preserve"> El usuario</w:t>
      </w:r>
    </w:p>
    <w:p w:rsidR="003510B4" w:rsidRPr="003510B4" w:rsidRDefault="006216B6" w:rsidP="00B4562E">
      <w:pPr>
        <w:pStyle w:val="Prrafodelista"/>
        <w:numPr>
          <w:ilvl w:val="0"/>
          <w:numId w:val="22"/>
        </w:numPr>
        <w:rPr>
          <w:rFonts w:ascii="Times New Roman" w:hAnsi="Times New Roman"/>
          <w:sz w:val="24"/>
          <w:szCs w:val="24"/>
          <w:lang w:val="es-ES"/>
        </w:rPr>
      </w:pPr>
      <w:r w:rsidRPr="003510B4">
        <w:rPr>
          <w:b/>
          <w:bCs/>
          <w:lang w:val="es-ES"/>
        </w:rPr>
        <w:t>Precondición:</w:t>
      </w:r>
      <w:r w:rsidRPr="003510B4">
        <w:rPr>
          <w:lang w:val="es-ES"/>
        </w:rPr>
        <w:t xml:space="preserve"> el usuario está </w:t>
      </w:r>
      <w:proofErr w:type="spellStart"/>
      <w:r w:rsidRPr="003510B4">
        <w:rPr>
          <w:lang w:val="es-ES"/>
        </w:rPr>
        <w:t>logeado</w:t>
      </w:r>
      <w:proofErr w:type="spellEnd"/>
      <w:r w:rsidRPr="003510B4">
        <w:rPr>
          <w:lang w:val="es-ES"/>
        </w:rPr>
        <w:t xml:space="preserve"> en la aplicación y la ruta está creada.</w:t>
      </w:r>
    </w:p>
    <w:p w:rsidR="003510B4" w:rsidRPr="003510B4" w:rsidRDefault="006216B6" w:rsidP="00B4562E">
      <w:pPr>
        <w:pStyle w:val="Prrafodelista"/>
        <w:numPr>
          <w:ilvl w:val="0"/>
          <w:numId w:val="22"/>
        </w:numPr>
        <w:rPr>
          <w:rFonts w:ascii="Times New Roman" w:hAnsi="Times New Roman"/>
          <w:sz w:val="24"/>
          <w:szCs w:val="24"/>
          <w:lang w:val="es-ES"/>
        </w:rPr>
      </w:pPr>
      <w:proofErr w:type="spellStart"/>
      <w:r w:rsidRPr="003510B4">
        <w:rPr>
          <w:b/>
          <w:bCs/>
          <w:lang w:val="es-ES"/>
        </w:rPr>
        <w:t>Pos</w:t>
      </w:r>
      <w:proofErr w:type="spellEnd"/>
      <w:r w:rsidRPr="003510B4">
        <w:rPr>
          <w:b/>
          <w:bCs/>
          <w:lang w:val="es-ES"/>
        </w:rPr>
        <w:t xml:space="preserve"> condición:</w:t>
      </w:r>
      <w:r w:rsidRPr="003510B4">
        <w:rPr>
          <w:lang w:val="es-ES"/>
        </w:rPr>
        <w:t xml:space="preserve"> el usuario queda pendiente de ser aceptado en una ruta.</w:t>
      </w:r>
    </w:p>
    <w:p w:rsidR="003510B4" w:rsidRPr="003510B4" w:rsidRDefault="006216B6" w:rsidP="00B4562E">
      <w:pPr>
        <w:pStyle w:val="Prrafodelista"/>
        <w:numPr>
          <w:ilvl w:val="0"/>
          <w:numId w:val="22"/>
        </w:numPr>
        <w:rPr>
          <w:rFonts w:ascii="Times New Roman" w:hAnsi="Times New Roman"/>
          <w:sz w:val="24"/>
          <w:szCs w:val="24"/>
          <w:lang w:val="es-ES"/>
        </w:rPr>
      </w:pPr>
      <w:r w:rsidRPr="003510B4">
        <w:rPr>
          <w:b/>
          <w:bCs/>
          <w:lang w:val="es-ES"/>
        </w:rPr>
        <w:t>Escenario principal:</w:t>
      </w:r>
    </w:p>
    <w:p w:rsidR="003510B4" w:rsidRPr="003510B4" w:rsidRDefault="006216B6" w:rsidP="00B4562E">
      <w:pPr>
        <w:pStyle w:val="Prrafodelista"/>
        <w:numPr>
          <w:ilvl w:val="1"/>
          <w:numId w:val="22"/>
        </w:numPr>
        <w:rPr>
          <w:rFonts w:ascii="Times New Roman" w:hAnsi="Times New Roman"/>
          <w:sz w:val="24"/>
          <w:szCs w:val="24"/>
          <w:lang w:val="es-ES"/>
        </w:rPr>
      </w:pPr>
      <w:r w:rsidRPr="003510B4">
        <w:rPr>
          <w:lang w:val="es-ES"/>
        </w:rPr>
        <w:t>El usuario pulsa el botón ‘Buscar ruta’.</w:t>
      </w:r>
    </w:p>
    <w:p w:rsidR="003510B4" w:rsidRPr="003510B4" w:rsidRDefault="006216B6" w:rsidP="00B4562E">
      <w:pPr>
        <w:pStyle w:val="Prrafodelista"/>
        <w:numPr>
          <w:ilvl w:val="1"/>
          <w:numId w:val="22"/>
        </w:numPr>
        <w:rPr>
          <w:rFonts w:ascii="Times New Roman" w:hAnsi="Times New Roman"/>
          <w:sz w:val="24"/>
          <w:szCs w:val="24"/>
          <w:lang w:val="es-ES"/>
        </w:rPr>
      </w:pPr>
      <w:r w:rsidRPr="003510B4">
        <w:rPr>
          <w:lang w:val="es-ES"/>
        </w:rPr>
        <w:t>El usuario rellena los campos disponibles y pulsa el botón ‘Buscar’.</w:t>
      </w:r>
    </w:p>
    <w:p w:rsidR="003510B4" w:rsidRPr="003510B4" w:rsidRDefault="006216B6" w:rsidP="00B4562E">
      <w:pPr>
        <w:pStyle w:val="Prrafodelista"/>
        <w:numPr>
          <w:ilvl w:val="1"/>
          <w:numId w:val="22"/>
        </w:numPr>
        <w:rPr>
          <w:rFonts w:ascii="Times New Roman" w:hAnsi="Times New Roman"/>
          <w:sz w:val="24"/>
          <w:szCs w:val="24"/>
          <w:lang w:val="es-ES"/>
        </w:rPr>
      </w:pPr>
      <w:r w:rsidRPr="003510B4">
        <w:rPr>
          <w:lang w:val="es-ES"/>
        </w:rPr>
        <w:t>Si existen rutas disponibles, se muestran al usuario.</w:t>
      </w:r>
    </w:p>
    <w:p w:rsidR="003510B4" w:rsidRPr="003510B4" w:rsidRDefault="006216B6" w:rsidP="00B4562E">
      <w:pPr>
        <w:pStyle w:val="Prrafodelista"/>
        <w:numPr>
          <w:ilvl w:val="1"/>
          <w:numId w:val="22"/>
        </w:numPr>
        <w:rPr>
          <w:rFonts w:ascii="Times New Roman" w:hAnsi="Times New Roman"/>
          <w:sz w:val="24"/>
          <w:szCs w:val="24"/>
          <w:lang w:val="es-ES"/>
        </w:rPr>
      </w:pPr>
      <w:r w:rsidRPr="003510B4">
        <w:rPr>
          <w:lang w:val="es-ES"/>
        </w:rPr>
        <w:t>El usuario selecciona una ruta.</w:t>
      </w:r>
    </w:p>
    <w:p w:rsidR="003510B4" w:rsidRPr="003510B4" w:rsidRDefault="006216B6" w:rsidP="00B4562E">
      <w:pPr>
        <w:pStyle w:val="Prrafodelista"/>
        <w:numPr>
          <w:ilvl w:val="1"/>
          <w:numId w:val="22"/>
        </w:numPr>
        <w:rPr>
          <w:rFonts w:ascii="Times New Roman" w:hAnsi="Times New Roman"/>
          <w:sz w:val="24"/>
          <w:szCs w:val="24"/>
          <w:lang w:val="es-ES"/>
        </w:rPr>
      </w:pPr>
      <w:r w:rsidRPr="003510B4">
        <w:rPr>
          <w:lang w:val="es-ES"/>
        </w:rPr>
        <w:t>El usuario pulsa el botón ‘Unirme’.</w:t>
      </w:r>
    </w:p>
    <w:p w:rsidR="003510B4" w:rsidRPr="003510B4" w:rsidRDefault="003510B4" w:rsidP="003510B4">
      <w:pPr>
        <w:pStyle w:val="Prrafodelista"/>
        <w:ind w:left="1440"/>
        <w:rPr>
          <w:rFonts w:ascii="Times New Roman" w:hAnsi="Times New Roman"/>
          <w:sz w:val="24"/>
          <w:szCs w:val="24"/>
          <w:lang w:val="es-ES"/>
        </w:rPr>
      </w:pPr>
    </w:p>
    <w:p w:rsidR="003510B4" w:rsidRPr="003510B4" w:rsidRDefault="006216B6" w:rsidP="00B4562E">
      <w:pPr>
        <w:pStyle w:val="Prrafodelista"/>
        <w:numPr>
          <w:ilvl w:val="0"/>
          <w:numId w:val="22"/>
        </w:numPr>
        <w:rPr>
          <w:rFonts w:ascii="Times New Roman" w:hAnsi="Times New Roman"/>
          <w:sz w:val="24"/>
          <w:szCs w:val="24"/>
          <w:lang w:val="es-ES"/>
        </w:rPr>
      </w:pPr>
      <w:r w:rsidRPr="003510B4">
        <w:rPr>
          <w:b/>
          <w:bCs/>
          <w:lang w:val="es-ES"/>
        </w:rPr>
        <w:t>Escenarios alternativos:</w:t>
      </w:r>
    </w:p>
    <w:p w:rsidR="003510B4" w:rsidRPr="003510B4" w:rsidRDefault="006216B6" w:rsidP="00B4562E">
      <w:pPr>
        <w:pStyle w:val="Prrafodelista"/>
        <w:numPr>
          <w:ilvl w:val="0"/>
          <w:numId w:val="23"/>
        </w:numPr>
        <w:rPr>
          <w:rFonts w:ascii="Times New Roman" w:hAnsi="Times New Roman"/>
          <w:sz w:val="24"/>
          <w:szCs w:val="24"/>
          <w:lang w:val="es-ES"/>
        </w:rPr>
      </w:pPr>
      <w:r w:rsidRPr="003510B4">
        <w:rPr>
          <w:lang w:val="es-ES"/>
        </w:rPr>
        <w:t>Se repite el paso hasta el formulario es correcto.</w:t>
      </w:r>
    </w:p>
    <w:p w:rsidR="006216B6" w:rsidRPr="003510B4" w:rsidRDefault="006216B6" w:rsidP="00B4562E">
      <w:pPr>
        <w:pStyle w:val="Prrafodelista"/>
        <w:numPr>
          <w:ilvl w:val="0"/>
          <w:numId w:val="23"/>
        </w:numPr>
        <w:rPr>
          <w:rFonts w:ascii="Times New Roman" w:hAnsi="Times New Roman"/>
          <w:sz w:val="24"/>
          <w:szCs w:val="24"/>
          <w:lang w:val="es-ES"/>
        </w:rPr>
      </w:pPr>
      <w:r w:rsidRPr="003510B4">
        <w:rPr>
          <w:lang w:val="es-ES"/>
        </w:rPr>
        <w:t>Si no existen rutas, se vuelve a rellenar formulario.</w:t>
      </w:r>
    </w:p>
    <w:p w:rsidR="006216B6" w:rsidRDefault="006216B6" w:rsidP="006216B6">
      <w:pPr>
        <w:rPr>
          <w:lang w:val="es-ES"/>
        </w:rPr>
      </w:pPr>
      <w:r>
        <w:rPr>
          <w:lang w:val="es-ES"/>
        </w:rPr>
        <w:br w:type="page"/>
      </w:r>
    </w:p>
    <w:p w:rsidR="00EB1033" w:rsidRDefault="00EB1033" w:rsidP="00EB1033">
      <w:pPr>
        <w:pStyle w:val="Ttulo1"/>
        <w:rPr>
          <w:lang w:val="es-ES"/>
        </w:rPr>
      </w:pPr>
      <w:bookmarkStart w:id="33" w:name="_Toc467520637"/>
      <w:r>
        <w:rPr>
          <w:lang w:val="es-ES"/>
        </w:rPr>
        <w:lastRenderedPageBreak/>
        <w:t>TECNOLOGÍAS UTILIZADAS</w:t>
      </w:r>
      <w:bookmarkEnd w:id="33"/>
    </w:p>
    <w:p w:rsidR="00B443D3" w:rsidRPr="00875957" w:rsidRDefault="00B443D3" w:rsidP="00B443D3">
      <w:pPr>
        <w:pStyle w:val="Ttulo2"/>
        <w:rPr>
          <w:lang w:val="es-ES"/>
        </w:rPr>
      </w:pPr>
      <w:bookmarkStart w:id="34" w:name="_Toc467520638"/>
      <w:r>
        <w:rPr>
          <w:lang w:val="es-ES"/>
        </w:rPr>
        <w:t>Visión general</w:t>
      </w:r>
      <w:bookmarkEnd w:id="34"/>
    </w:p>
    <w:p w:rsidR="00EB1033" w:rsidRDefault="00EB1033" w:rsidP="00EB1033">
      <w:pPr>
        <w:rPr>
          <w:lang w:val="es-ES"/>
        </w:rPr>
      </w:pPr>
      <w:r>
        <w:rPr>
          <w:lang w:val="es-ES"/>
        </w:rPr>
        <w:t>En este capítulo se exponen las tecnologías utilizadas para el desarrollo de la aplicación.</w:t>
      </w:r>
    </w:p>
    <w:p w:rsidR="009F2439" w:rsidRDefault="009F2439" w:rsidP="009F2439">
      <w:pPr>
        <w:pStyle w:val="Ttulo2"/>
        <w:rPr>
          <w:lang w:val="es-ES"/>
        </w:rPr>
      </w:pPr>
      <w:r>
        <w:rPr>
          <w:lang w:val="es-ES"/>
        </w:rPr>
        <w:t>Android</w:t>
      </w:r>
    </w:p>
    <w:p w:rsidR="009F2439" w:rsidRPr="009F2439" w:rsidRDefault="009F2439" w:rsidP="009F2439">
      <w:pPr>
        <w:pStyle w:val="Ttulo2"/>
        <w:rPr>
          <w:lang w:val="es-ES"/>
        </w:rPr>
      </w:pPr>
      <w:r>
        <w:rPr>
          <w:lang w:val="es-ES"/>
        </w:rPr>
        <w:t>Java</w:t>
      </w:r>
    </w:p>
    <w:p w:rsidR="009F2439" w:rsidRDefault="009F2439" w:rsidP="009F2439">
      <w:pPr>
        <w:pStyle w:val="Ttulo2"/>
        <w:rPr>
          <w:lang w:val="es-ES"/>
        </w:rPr>
      </w:pPr>
      <w:r>
        <w:rPr>
          <w:lang w:val="es-ES"/>
        </w:rPr>
        <w:t>Node.js</w:t>
      </w:r>
    </w:p>
    <w:p w:rsidR="00740091" w:rsidRDefault="00740091" w:rsidP="00740091">
      <w:pPr>
        <w:pStyle w:val="Ttulo2"/>
        <w:rPr>
          <w:lang w:val="es-ES"/>
        </w:rPr>
      </w:pPr>
      <w:r>
        <w:rPr>
          <w:lang w:val="es-ES"/>
        </w:rPr>
        <w:t>JavaScript</w:t>
      </w:r>
    </w:p>
    <w:p w:rsidR="00740091" w:rsidRDefault="00740091" w:rsidP="00740091">
      <w:r>
        <w:t xml:space="preserve">JavaScript es un lenguaje de programación interpretado, dialecto del estándar </w:t>
      </w:r>
      <w:proofErr w:type="spellStart"/>
      <w:r>
        <w:t>ECMAScript</w:t>
      </w:r>
      <w:proofErr w:type="spellEnd"/>
      <w:r>
        <w:t>. Se define como orientado a objetos, basado en prototipos, imperativo, débilmente tipado y dinámico. Se utiliza principalmente en su forma del lado del cliente (</w:t>
      </w:r>
      <w:proofErr w:type="spellStart"/>
      <w:r>
        <w:t>client-side</w:t>
      </w:r>
      <w:proofErr w:type="spellEnd"/>
      <w:r>
        <w:t xml:space="preserve">), implementado como parte de un navegador web permitiendo mejoras en la interfaz de usuario y páginas web dinámicas. </w:t>
      </w:r>
    </w:p>
    <w:p w:rsidR="00740091" w:rsidRDefault="00740091" w:rsidP="00740091">
      <w:r>
        <w:t>JavaScript se diseñó con una sintaxis similar al C, aunque adopta nombres y convenciones del len</w:t>
      </w:r>
      <w:r>
        <w:t>guaje de programación Java. Sin embargo,</w:t>
      </w:r>
      <w:r>
        <w:t xml:space="preserve"> Java y JavaScript no están relacionados y tienen semánticas y propósitos diferentes. Todos los navegadores modernos interpretan el código </w:t>
      </w:r>
    </w:p>
    <w:p w:rsidR="00740091" w:rsidRPr="00740091" w:rsidRDefault="00740091" w:rsidP="00740091">
      <w:pPr>
        <w:rPr>
          <w:lang w:val="es-ES"/>
        </w:rPr>
      </w:pPr>
      <w:bookmarkStart w:id="35" w:name="_GoBack"/>
      <w:bookmarkEnd w:id="35"/>
      <w:r>
        <w:t xml:space="preserve">JavaScript integrado en las páginas web. Para interactuar con una página web se provee al lenguaje JavaScript de una implementación del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(DOM).</w:t>
      </w:r>
    </w:p>
    <w:p w:rsidR="00B86F1C" w:rsidRDefault="00B86F1C" w:rsidP="00B86F1C">
      <w:pPr>
        <w:pStyle w:val="Ttulo2"/>
        <w:rPr>
          <w:lang w:val="es-ES"/>
        </w:rPr>
      </w:pPr>
      <w:r>
        <w:rPr>
          <w:lang w:val="es-ES"/>
        </w:rPr>
        <w:t>MongoDB</w:t>
      </w:r>
    </w:p>
    <w:p w:rsidR="00740091" w:rsidRPr="00740091" w:rsidRDefault="00740091" w:rsidP="00740091">
      <w:pPr>
        <w:pStyle w:val="Ttulo2"/>
        <w:rPr>
          <w:lang w:val="es-ES"/>
        </w:rPr>
      </w:pPr>
      <w:r>
        <w:rPr>
          <w:lang w:val="es-ES"/>
        </w:rPr>
        <w:t>JSON</w:t>
      </w:r>
    </w:p>
    <w:p w:rsidR="00B86F1C" w:rsidRDefault="00B86F1C" w:rsidP="00B86F1C">
      <w:pPr>
        <w:pStyle w:val="Ttulo2"/>
        <w:rPr>
          <w:lang w:val="es-ES"/>
        </w:rPr>
      </w:pPr>
      <w:r>
        <w:rPr>
          <w:lang w:val="es-ES"/>
        </w:rPr>
        <w:t>Firebase</w:t>
      </w:r>
    </w:p>
    <w:p w:rsidR="00740091" w:rsidRPr="00740091" w:rsidRDefault="00740091" w:rsidP="00740091">
      <w:pPr>
        <w:pStyle w:val="Ttulo2"/>
        <w:rPr>
          <w:lang w:val="es-ES"/>
        </w:rPr>
      </w:pPr>
      <w:r>
        <w:rPr>
          <w:lang w:val="es-ES"/>
        </w:rPr>
        <w:t>Google Maps</w:t>
      </w:r>
    </w:p>
    <w:p w:rsidR="009F2439" w:rsidRPr="00C727B3" w:rsidRDefault="009F2439" w:rsidP="00EB1033">
      <w:pPr>
        <w:rPr>
          <w:lang w:val="es-ES"/>
        </w:rPr>
      </w:pPr>
    </w:p>
    <w:p w:rsidR="00743130" w:rsidRDefault="00743130" w:rsidP="00B74685"/>
    <w:p w:rsidR="00743130" w:rsidRPr="00B74685" w:rsidRDefault="00743130" w:rsidP="00B74685"/>
    <w:p w:rsidR="000C4A64" w:rsidRDefault="00EB1033" w:rsidP="00EB1033">
      <w:pPr>
        <w:spacing w:before="0" w:line="240" w:lineRule="auto"/>
        <w:jc w:val="left"/>
      </w:pPr>
      <w:r>
        <w:br w:type="page"/>
      </w:r>
    </w:p>
    <w:p w:rsidR="00EB1033" w:rsidRDefault="00EB1033" w:rsidP="00EB1033">
      <w:pPr>
        <w:pStyle w:val="Ttulo1"/>
        <w:rPr>
          <w:lang w:val="es-ES"/>
        </w:rPr>
      </w:pPr>
      <w:bookmarkStart w:id="36" w:name="_Toc467520639"/>
      <w:r>
        <w:rPr>
          <w:lang w:val="es-ES"/>
        </w:rPr>
        <w:lastRenderedPageBreak/>
        <w:t>ESPECIFICACIóN DEL DISEÑO</w:t>
      </w:r>
      <w:bookmarkEnd w:id="36"/>
    </w:p>
    <w:p w:rsidR="003577DB" w:rsidRPr="00875957" w:rsidRDefault="003577DB" w:rsidP="003577DB">
      <w:pPr>
        <w:pStyle w:val="Ttulo2"/>
        <w:rPr>
          <w:lang w:val="es-ES"/>
        </w:rPr>
      </w:pPr>
      <w:bookmarkStart w:id="37" w:name="_Toc467520640"/>
      <w:r>
        <w:rPr>
          <w:lang w:val="es-ES"/>
        </w:rPr>
        <w:t>Visión general</w:t>
      </w:r>
      <w:bookmarkEnd w:id="37"/>
    </w:p>
    <w:p w:rsidR="00F27A87" w:rsidRDefault="00F27A87" w:rsidP="00F27A87">
      <w:r>
        <w:rPr>
          <w:lang w:val="es-ES"/>
        </w:rPr>
        <w:t xml:space="preserve">El objetivo de este capítulo es describir </w:t>
      </w:r>
      <w:r>
        <w:t>la labor de diseño realizada para desarrollar el proyecto, así como las herramientas y entornos que han sido necesarios para su realización. Para ello, contiene los siguientes apartados:</w:t>
      </w:r>
    </w:p>
    <w:p w:rsidR="00F27A87" w:rsidRDefault="00F27A87" w:rsidP="00B4562E">
      <w:pPr>
        <w:pStyle w:val="Prrafodelista"/>
        <w:numPr>
          <w:ilvl w:val="0"/>
          <w:numId w:val="19"/>
        </w:numPr>
      </w:pPr>
      <w:r>
        <w:t>Entorno de desarrollo</w:t>
      </w:r>
    </w:p>
    <w:p w:rsidR="00F27A87" w:rsidRDefault="00F27A87" w:rsidP="00B4562E">
      <w:pPr>
        <w:pStyle w:val="Prrafodelista"/>
        <w:numPr>
          <w:ilvl w:val="0"/>
          <w:numId w:val="19"/>
        </w:numPr>
      </w:pPr>
      <w:r>
        <w:t>Arquitectura de la aplicación</w:t>
      </w:r>
    </w:p>
    <w:p w:rsidR="00F27A87" w:rsidRDefault="00F27A87" w:rsidP="00B4562E">
      <w:pPr>
        <w:pStyle w:val="Prrafodelista"/>
        <w:numPr>
          <w:ilvl w:val="0"/>
          <w:numId w:val="19"/>
        </w:numPr>
      </w:pPr>
      <w:r>
        <w:t>Modelo de la Base de Datos</w:t>
      </w:r>
    </w:p>
    <w:p w:rsidR="00F27A87" w:rsidRDefault="003577DB" w:rsidP="00F27A87">
      <w:pPr>
        <w:pStyle w:val="Ttulo2"/>
        <w:rPr>
          <w:lang w:val="es-ES"/>
        </w:rPr>
      </w:pPr>
      <w:bookmarkStart w:id="38" w:name="_Toc467520641"/>
      <w:r>
        <w:rPr>
          <w:lang w:val="es-ES"/>
        </w:rPr>
        <w:t>Entorno de desarrollo</w:t>
      </w:r>
      <w:bookmarkEnd w:id="38"/>
    </w:p>
    <w:p w:rsidR="00F27A87" w:rsidRDefault="000F26D0" w:rsidP="00F27A87">
      <w:pPr>
        <w:pStyle w:val="Ttulo3"/>
        <w:rPr>
          <w:lang w:val="es-ES"/>
        </w:rPr>
      </w:pPr>
      <w:bookmarkStart w:id="39" w:name="_Toc467520642"/>
      <w:r>
        <w:rPr>
          <w:lang w:val="es-ES"/>
        </w:rPr>
        <w:t>Android Studio</w:t>
      </w:r>
      <w:bookmarkEnd w:id="39"/>
    </w:p>
    <w:p w:rsidR="00F27A87" w:rsidRDefault="00F27A87" w:rsidP="00F27A87">
      <w:pPr>
        <w:pStyle w:val="Ttulo3"/>
        <w:rPr>
          <w:lang w:val="es-ES"/>
        </w:rPr>
      </w:pPr>
      <w:bookmarkStart w:id="40" w:name="_Toc467520643"/>
      <w:r>
        <w:rPr>
          <w:lang w:val="es-ES"/>
        </w:rPr>
        <w:t>GitHub</w:t>
      </w:r>
      <w:bookmarkEnd w:id="40"/>
    </w:p>
    <w:p w:rsidR="00F27A87" w:rsidRDefault="00F27A87" w:rsidP="00F27A87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es un sistema de control distribuido con énfasis en la velocidad. Este sistema de control de version</w:t>
      </w:r>
      <w:r w:rsidR="001B2ECC">
        <w:rPr>
          <w:lang w:val="es-ES"/>
        </w:rPr>
        <w:t xml:space="preserve">es es muy popular en proyectos </w:t>
      </w:r>
      <w:r>
        <w:rPr>
          <w:lang w:val="es-ES"/>
        </w:rPr>
        <w:t xml:space="preserve">open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, y su autor original fue </w:t>
      </w:r>
      <w:proofErr w:type="spellStart"/>
      <w:r>
        <w:rPr>
          <w:lang w:val="es-ES"/>
        </w:rPr>
        <w:t>Linus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Torvald</w:t>
      </w:r>
      <w:proofErr w:type="spellEnd"/>
      <w:r>
        <w:rPr>
          <w:lang w:val="es-ES"/>
        </w:rPr>
        <w:t xml:space="preserve">.  Al igual que la mayoría de sistemas de control de revisiones </w:t>
      </w:r>
      <w:r w:rsidR="001B2ECC">
        <w:rPr>
          <w:lang w:val="es-ES"/>
        </w:rPr>
        <w:t>distribuidos,</w:t>
      </w:r>
      <w:r>
        <w:rPr>
          <w:lang w:val="es-ES"/>
        </w:rPr>
        <w:t xml:space="preserve"> </w:t>
      </w:r>
      <w:r w:rsidRPr="00212A93">
        <w:rPr>
          <w:lang w:val="es-ES"/>
        </w:rPr>
        <w:t xml:space="preserve">cada directorio de trabajo </w:t>
      </w:r>
      <w:proofErr w:type="spellStart"/>
      <w:r w:rsidRPr="00212A93">
        <w:rPr>
          <w:lang w:val="es-ES"/>
        </w:rPr>
        <w:t>Git</w:t>
      </w:r>
      <w:proofErr w:type="spellEnd"/>
      <w:r w:rsidRPr="00212A93">
        <w:rPr>
          <w:lang w:val="es-ES"/>
        </w:rPr>
        <w:t xml:space="preserve"> es un repositorio con la historia completa y </w:t>
      </w:r>
      <w:r>
        <w:rPr>
          <w:lang w:val="es-ES"/>
        </w:rPr>
        <w:t xml:space="preserve">las </w:t>
      </w:r>
      <w:r w:rsidRPr="00212A93">
        <w:rPr>
          <w:lang w:val="es-ES"/>
        </w:rPr>
        <w:t>plena capacidad</w:t>
      </w:r>
      <w:r>
        <w:rPr>
          <w:lang w:val="es-ES"/>
        </w:rPr>
        <w:t>es de un sistema completo de seguimiento de versiones</w:t>
      </w:r>
      <w:r w:rsidRPr="00212A93">
        <w:rPr>
          <w:lang w:val="es-ES"/>
        </w:rPr>
        <w:t xml:space="preserve">, independientemente del acceso a la red o </w:t>
      </w:r>
      <w:r>
        <w:rPr>
          <w:lang w:val="es-ES"/>
        </w:rPr>
        <w:t>de la existencia de</w:t>
      </w:r>
      <w:r w:rsidRPr="00212A93">
        <w:rPr>
          <w:lang w:val="es-ES"/>
        </w:rPr>
        <w:t xml:space="preserve"> un servidor central.</w:t>
      </w:r>
    </w:p>
    <w:p w:rsidR="00F27A87" w:rsidRPr="00212A93" w:rsidRDefault="00F27A87" w:rsidP="00F27A87">
      <w:pPr>
        <w:rPr>
          <w:lang w:val="es-ES"/>
        </w:rPr>
      </w:pPr>
      <w:r>
        <w:rPr>
          <w:lang w:val="es-ES"/>
        </w:rPr>
        <w:t xml:space="preserve">Su principal ventaja es </w:t>
      </w:r>
      <w:r w:rsidRPr="00212A93">
        <w:rPr>
          <w:lang w:val="es-ES"/>
        </w:rPr>
        <w:t>su g</w:t>
      </w:r>
      <w:r w:rsidRPr="00212A93">
        <w:rPr>
          <w:bCs/>
          <w:lang w:val="es-ES"/>
        </w:rPr>
        <w:t>ran rendimiento</w:t>
      </w:r>
      <w:r w:rsidRPr="00212A93">
        <w:rPr>
          <w:lang w:val="es-ES"/>
        </w:rPr>
        <w:t xml:space="preserve">, </w:t>
      </w:r>
      <w:r w:rsidR="001B2ECC" w:rsidRPr="00212A93">
        <w:rPr>
          <w:lang w:val="es-ES"/>
        </w:rPr>
        <w:t>ya que,</w:t>
      </w:r>
      <w:r w:rsidRPr="00212A93">
        <w:rPr>
          <w:lang w:val="es-ES"/>
        </w:rPr>
        <w:t xml:space="preserve"> al tratarse de un sistema distribuido, las búsquedas son mucho más eficaces lo que supone una gran rapidez para detectar diferencias entre archivos. Además, su </w:t>
      </w:r>
      <w:r w:rsidRPr="00212A93">
        <w:rPr>
          <w:bCs/>
          <w:lang w:val="es-ES"/>
        </w:rPr>
        <w:t xml:space="preserve">sistema de ramas o </w:t>
      </w:r>
      <w:proofErr w:type="spellStart"/>
      <w:r w:rsidRPr="00212A93">
        <w:rPr>
          <w:bCs/>
          <w:lang w:val="es-ES"/>
        </w:rPr>
        <w:t>branches</w:t>
      </w:r>
      <w:proofErr w:type="spellEnd"/>
      <w:r w:rsidRPr="00212A93">
        <w:rPr>
          <w:lang w:val="es-ES"/>
        </w:rPr>
        <w:t xml:space="preserve"> es muy flexible, pudiendo crear ramas locales independientes de un repositorio centralizado. </w:t>
      </w:r>
    </w:p>
    <w:p w:rsidR="00F27A87" w:rsidRDefault="00F27A87" w:rsidP="00F27A87">
      <w:r w:rsidRPr="00911597">
        <w:t xml:space="preserve">GitHub es un servicio de alojamiento repositorio </w:t>
      </w:r>
      <w:proofErr w:type="spellStart"/>
      <w:r w:rsidRPr="00911597">
        <w:t>Git</w:t>
      </w:r>
      <w:proofErr w:type="spellEnd"/>
      <w:r w:rsidRPr="00911597">
        <w:t xml:space="preserve"> basado en la web </w:t>
      </w:r>
      <w:r>
        <w:t xml:space="preserve">GitHub, que ofrece todas las funcionalidades de </w:t>
      </w:r>
      <w:proofErr w:type="spellStart"/>
      <w:r>
        <w:t>Git</w:t>
      </w:r>
      <w:proofErr w:type="spellEnd"/>
      <w:r>
        <w:t xml:space="preserve"> sobre el control de revisión distribuida y la gestión de código fuente, así como añade sus propias características. A diferencia de </w:t>
      </w:r>
      <w:proofErr w:type="spellStart"/>
      <w:r>
        <w:t>Git</w:t>
      </w:r>
      <w:proofErr w:type="spellEnd"/>
      <w:r>
        <w:t xml:space="preserve">, GitHub ofrece una interfaz gráfica, tanto en la web como en el escritorio, con integración para móviles. </w:t>
      </w:r>
      <w:r w:rsidRPr="00911597">
        <w:t>También proporciona control de acceso y varias características de colaboración como wikis, gestión de tareas y seguimiento de errores y peticiones para cada proyecto.</w:t>
      </w:r>
    </w:p>
    <w:p w:rsidR="005E1B38" w:rsidRDefault="005E1B38" w:rsidP="005E1B38">
      <w:pPr>
        <w:pStyle w:val="Ttulo3"/>
      </w:pPr>
      <w:bookmarkStart w:id="41" w:name="_Toc467520644"/>
      <w:proofErr w:type="spellStart"/>
      <w:r>
        <w:t>NotePad</w:t>
      </w:r>
      <w:proofErr w:type="spellEnd"/>
      <w:r>
        <w:t>++</w:t>
      </w:r>
      <w:bookmarkEnd w:id="41"/>
    </w:p>
    <w:p w:rsidR="00D71D05" w:rsidRDefault="00D71D05" w:rsidP="0083703C">
      <w:proofErr w:type="spellStart"/>
      <w:r w:rsidRPr="00D71D05">
        <w:rPr>
          <w:bCs/>
        </w:rPr>
        <w:t>Notepad</w:t>
      </w:r>
      <w:proofErr w:type="spellEnd"/>
      <w:r w:rsidRPr="00D71D05">
        <w:rPr>
          <w:bCs/>
        </w:rPr>
        <w:t>++</w:t>
      </w:r>
      <w:r w:rsidRPr="00D71D05">
        <w:rPr>
          <w:rStyle w:val="apple-converted-space"/>
          <w:rFonts w:cs="Arial"/>
          <w:color w:val="252525"/>
          <w:sz w:val="23"/>
          <w:szCs w:val="23"/>
        </w:rPr>
        <w:t> </w:t>
      </w:r>
      <w:r w:rsidRPr="00D71D05">
        <w:t>es un</w:t>
      </w:r>
      <w:r w:rsidRPr="00D71D05">
        <w:rPr>
          <w:rStyle w:val="apple-converted-space"/>
          <w:rFonts w:cs="Arial"/>
          <w:color w:val="252525"/>
          <w:sz w:val="23"/>
          <w:szCs w:val="23"/>
        </w:rPr>
        <w:t> </w:t>
      </w:r>
      <w:r w:rsidRPr="00D71D05">
        <w:t>editor de texto</w:t>
      </w:r>
      <w:r w:rsidRPr="00D71D05">
        <w:rPr>
          <w:rStyle w:val="apple-converted-space"/>
          <w:rFonts w:cs="Arial"/>
          <w:color w:val="252525"/>
          <w:sz w:val="23"/>
          <w:szCs w:val="23"/>
        </w:rPr>
        <w:t> </w:t>
      </w:r>
      <w:r w:rsidRPr="00D71D05">
        <w:t>y de</w:t>
      </w:r>
      <w:r w:rsidRPr="00D71D05">
        <w:rPr>
          <w:rStyle w:val="apple-converted-space"/>
          <w:rFonts w:cs="Arial"/>
          <w:color w:val="252525"/>
          <w:sz w:val="23"/>
          <w:szCs w:val="23"/>
        </w:rPr>
        <w:t> </w:t>
      </w:r>
      <w:r w:rsidRPr="00D71D05">
        <w:t>código fuente</w:t>
      </w:r>
      <w:r w:rsidRPr="00D71D05">
        <w:rPr>
          <w:rStyle w:val="apple-converted-space"/>
          <w:rFonts w:cs="Arial"/>
          <w:color w:val="252525"/>
          <w:sz w:val="23"/>
          <w:szCs w:val="23"/>
        </w:rPr>
        <w:t> </w:t>
      </w:r>
      <w:r w:rsidRPr="00D71D05">
        <w:t>libre</w:t>
      </w:r>
      <w:r w:rsidRPr="00D71D05">
        <w:rPr>
          <w:rStyle w:val="apple-converted-space"/>
          <w:rFonts w:cs="Arial"/>
          <w:color w:val="252525"/>
          <w:sz w:val="23"/>
          <w:szCs w:val="23"/>
        </w:rPr>
        <w:t> </w:t>
      </w:r>
      <w:r w:rsidRPr="00D71D05">
        <w:t>con soporte para varios</w:t>
      </w:r>
      <w:r w:rsidRPr="00D71D05">
        <w:rPr>
          <w:rStyle w:val="apple-converted-space"/>
          <w:rFonts w:cs="Arial"/>
          <w:color w:val="252525"/>
          <w:sz w:val="23"/>
          <w:szCs w:val="23"/>
        </w:rPr>
        <w:t> </w:t>
      </w:r>
      <w:r w:rsidRPr="00D71D05">
        <w:t>lenguajes de programación. Incluye opciones más avanzadas que pueden ser útiles para usuarios avanzados como desarrolladores y programadores. Se distribuye bajo los términos de la</w:t>
      </w:r>
      <w:r w:rsidRPr="00D71D05">
        <w:rPr>
          <w:rStyle w:val="apple-converted-space"/>
          <w:rFonts w:cs="Arial"/>
          <w:color w:val="252525"/>
          <w:sz w:val="23"/>
          <w:szCs w:val="23"/>
        </w:rPr>
        <w:t> </w:t>
      </w:r>
      <w:r w:rsidRPr="00D71D05">
        <w:t>Licencia Pública General de GNU</w:t>
      </w:r>
      <w:r>
        <w:t>. Soporta</w:t>
      </w:r>
      <w:r w:rsidRPr="00D71D05">
        <w:t xml:space="preserve"> resaltado de sintaxis y plegado de código </w:t>
      </w:r>
      <w:r>
        <w:t>de</w:t>
      </w:r>
      <w:r w:rsidRPr="00D71D05">
        <w:t xml:space="preserve"> más de 50 </w:t>
      </w:r>
      <w:r>
        <w:t>lenguajes de programación</w:t>
      </w:r>
      <w:r w:rsidRPr="00D71D05">
        <w:t>, scripting, y</w:t>
      </w:r>
      <w:r>
        <w:t xml:space="preserve"> marcado. Trata de</w:t>
      </w:r>
      <w:r w:rsidRPr="00D71D05">
        <w:t xml:space="preserve"> detectar automáticamente el </w:t>
      </w:r>
      <w:r>
        <w:t>lenguaje</w:t>
      </w:r>
      <w:r w:rsidRPr="00D71D05">
        <w:t xml:space="preserve"> que utiliza un </w:t>
      </w:r>
      <w:r>
        <w:t>fichero</w:t>
      </w:r>
      <w:r w:rsidRPr="00D71D05">
        <w:t xml:space="preserve"> determinado, </w:t>
      </w:r>
      <w:r w:rsidRPr="00D71D05">
        <w:lastRenderedPageBreak/>
        <w:t xml:space="preserve">utilizando una lista modificable </w:t>
      </w:r>
      <w:r>
        <w:t>de extensio</w:t>
      </w:r>
      <w:r w:rsidRPr="00D71D05">
        <w:t>n</w:t>
      </w:r>
      <w:r>
        <w:t>es</w:t>
      </w:r>
      <w:r w:rsidR="009A236E">
        <w:t xml:space="preserve"> de archivo</w:t>
      </w:r>
      <w:r w:rsidRPr="00D71D05">
        <w:t xml:space="preserve">. El programa también </w:t>
      </w:r>
      <w:r w:rsidR="009A236E">
        <w:t>soporta autocompletado</w:t>
      </w:r>
      <w:r w:rsidRPr="00D71D05">
        <w:t xml:space="preserve"> para un </w:t>
      </w:r>
      <w:r w:rsidR="009A236E">
        <w:t>sub</w:t>
      </w:r>
      <w:r w:rsidRPr="00D71D05">
        <w:t>conjunto de la API de algunos lenguajes de programación.</w:t>
      </w:r>
    </w:p>
    <w:p w:rsidR="00B86F1C" w:rsidRDefault="00B86F1C" w:rsidP="00B86F1C">
      <w:pPr>
        <w:pStyle w:val="Ttulo3"/>
      </w:pPr>
      <w:r>
        <w:t>Sublime Text</w:t>
      </w:r>
    </w:p>
    <w:p w:rsidR="00B86F1C" w:rsidRDefault="00B86F1C" w:rsidP="00B86F1C">
      <w:r>
        <w:t xml:space="preserve">Sublime Text es un editor de texto y código, y </w:t>
      </w:r>
      <w:r w:rsidRPr="00B86F1C">
        <w:t>está cargado de funcionalidades útiles y cómodas desde el punto de la usabilidad y eficiencia</w:t>
      </w:r>
      <w:r>
        <w:t>. Las características más importantes del editor son:</w:t>
      </w:r>
    </w:p>
    <w:p w:rsidR="00B86F1C" w:rsidRPr="00740091" w:rsidRDefault="00740091" w:rsidP="00B4562E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</w:pPr>
      <w:r w:rsidRPr="00740091">
        <w:t>Da s</w:t>
      </w:r>
      <w:r w:rsidR="00B86F1C" w:rsidRPr="00B86F1C">
        <w:t xml:space="preserve">oporte nativo </w:t>
      </w:r>
      <w:r w:rsidR="00B86F1C" w:rsidRPr="00740091">
        <w:t>para</w:t>
      </w:r>
      <w:r w:rsidR="00B86F1C" w:rsidRPr="00B86F1C">
        <w:t xml:space="preserve"> 43 lenguajes de programación y texto plano.</w:t>
      </w:r>
    </w:p>
    <w:p w:rsidR="00B86F1C" w:rsidRPr="00740091" w:rsidRDefault="00B86F1C" w:rsidP="00B4562E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</w:pPr>
      <w:r w:rsidRPr="00740091">
        <w:t>Auto</w:t>
      </w:r>
      <w:r w:rsidRPr="00740091">
        <w:t xml:space="preserve"> completado y marcado de llaves</w:t>
      </w:r>
    </w:p>
    <w:p w:rsidR="00B86F1C" w:rsidRPr="00740091" w:rsidRDefault="00740091" w:rsidP="00B4562E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</w:pPr>
      <w:r w:rsidRPr="00740091">
        <w:t>R</w:t>
      </w:r>
      <w:r w:rsidR="00B86F1C" w:rsidRPr="00740091">
        <w:t>esalta las expres</w:t>
      </w:r>
      <w:r w:rsidRPr="00740091">
        <w:t xml:space="preserve">iones propias de la sintaxis del </w:t>
      </w:r>
      <w:r w:rsidR="00B86F1C" w:rsidRPr="00740091">
        <w:t>lenguaje</w:t>
      </w:r>
      <w:r>
        <w:t>,</w:t>
      </w:r>
      <w:r w:rsidR="00B86F1C" w:rsidRPr="00740091">
        <w:t xml:space="preserve"> facilita</w:t>
      </w:r>
      <w:r>
        <w:t>ndo</w:t>
      </w:r>
      <w:r w:rsidR="00B86F1C" w:rsidRPr="00740091">
        <w:t xml:space="preserve"> su lectura.</w:t>
      </w:r>
    </w:p>
    <w:p w:rsidR="00B86F1C" w:rsidRPr="00B86F1C" w:rsidRDefault="00740091" w:rsidP="00B4562E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</w:pPr>
      <w:r w:rsidRPr="00740091">
        <w:t>Permite la edición simultánea, lo que facilita los cambios de nombre de una variable</w:t>
      </w:r>
    </w:p>
    <w:p w:rsidR="005E1B38" w:rsidRDefault="005E1B38" w:rsidP="005E1B38">
      <w:pPr>
        <w:pStyle w:val="Ttulo3"/>
      </w:pPr>
      <w:bookmarkStart w:id="42" w:name="_Toc467520645"/>
      <w:r>
        <w:t xml:space="preserve">Visual </w:t>
      </w:r>
      <w:proofErr w:type="spellStart"/>
      <w:r>
        <w:t>Paradigms</w:t>
      </w:r>
      <w:bookmarkEnd w:id="42"/>
      <w:proofErr w:type="spellEnd"/>
    </w:p>
    <w:p w:rsidR="0083703C" w:rsidRDefault="0083703C" w:rsidP="0083703C">
      <w:r w:rsidRPr="0083703C">
        <w:t xml:space="preserve">Visual </w:t>
      </w:r>
      <w:proofErr w:type="spellStart"/>
      <w:r w:rsidRPr="0083703C">
        <w:t>Paradigm</w:t>
      </w:r>
      <w:proofErr w:type="spellEnd"/>
      <w:r w:rsidRPr="0083703C">
        <w:t xml:space="preserve"> </w:t>
      </w:r>
      <w:proofErr w:type="spellStart"/>
      <w:r w:rsidRPr="0083703C">
        <w:t>for</w:t>
      </w:r>
      <w:proofErr w:type="spellEnd"/>
      <w:r w:rsidRPr="0083703C">
        <w:t xml:space="preserve"> UML es una herramienta CASE que soporta el modelado mediante UML y proporciona asistencia a los ingenieros de software y desarrolladores, durante todos los pasos del Ciclo de V</w:t>
      </w:r>
      <w:r w:rsidR="001B2ECC">
        <w:t>ida de desarrollo de un Software</w:t>
      </w:r>
      <w:r w:rsidRPr="0083703C">
        <w:t>. Además del soporte para el modelado, proporciona la generación de informes y es capaz de generar código automático</w:t>
      </w:r>
      <w:r>
        <w:t>.</w:t>
      </w:r>
    </w:p>
    <w:p w:rsidR="0083703C" w:rsidRDefault="0083703C" w:rsidP="0083703C">
      <w:r>
        <w:t>En este proyecto se ha utilizado para generar el modelo de la base de datos, la arquitectura de la aplicación y los casos de uso.</w:t>
      </w:r>
    </w:p>
    <w:p w:rsidR="005E1B38" w:rsidRDefault="005E1B38" w:rsidP="005E1B38">
      <w:pPr>
        <w:pStyle w:val="Ttulo3"/>
      </w:pPr>
      <w:bookmarkStart w:id="43" w:name="_Toc467520646"/>
      <w:r>
        <w:t>Microsoft Project</w:t>
      </w:r>
      <w:bookmarkEnd w:id="43"/>
    </w:p>
    <w:p w:rsidR="0083703C" w:rsidRPr="0083703C" w:rsidRDefault="0083703C" w:rsidP="0083703C">
      <w:r w:rsidRPr="0083703C">
        <w:rPr>
          <w:bCs/>
        </w:rPr>
        <w:t>Microsoft Project</w:t>
      </w:r>
      <w:r w:rsidRPr="0083703C">
        <w:rPr>
          <w:rStyle w:val="apple-converted-space"/>
          <w:rFonts w:cs="Arial"/>
          <w:color w:val="252525"/>
        </w:rPr>
        <w:t> </w:t>
      </w:r>
      <w:r w:rsidRPr="0083703C">
        <w:t>(o MSP) es un</w:t>
      </w:r>
      <w:r w:rsidRPr="0083703C">
        <w:rPr>
          <w:rStyle w:val="apple-converted-space"/>
          <w:rFonts w:cs="Arial"/>
          <w:color w:val="252525"/>
        </w:rPr>
        <w:t> </w:t>
      </w:r>
      <w:r w:rsidRPr="0083703C">
        <w:rPr>
          <w:rFonts w:cs="Arial"/>
        </w:rPr>
        <w:t>software de administración de proyectos</w:t>
      </w:r>
      <w:r w:rsidRPr="0083703C">
        <w:rPr>
          <w:rStyle w:val="apple-converted-space"/>
          <w:rFonts w:cs="Arial"/>
          <w:color w:val="252525"/>
        </w:rPr>
        <w:t> </w:t>
      </w:r>
      <w:r w:rsidRPr="0083703C">
        <w:t>diseñado, desarrollado y comercializado por</w:t>
      </w:r>
      <w:r w:rsidRPr="0083703C">
        <w:rPr>
          <w:rStyle w:val="apple-converted-space"/>
          <w:rFonts w:cs="Arial"/>
          <w:color w:val="252525"/>
        </w:rPr>
        <w:t> </w:t>
      </w:r>
      <w:r w:rsidRPr="0083703C">
        <w:rPr>
          <w:rFonts w:cs="Arial"/>
        </w:rPr>
        <w:t>Microsoft</w:t>
      </w:r>
      <w:r w:rsidRPr="0083703C">
        <w:t xml:space="preserve"> para asistir a administradores de proyectos en el desarrollo de planes, asignación de recursos a tareas, dar seguimiento al progreso, administrar presupuesto y analizar cargas de trabajo.</w:t>
      </w:r>
    </w:p>
    <w:p w:rsidR="0083703C" w:rsidRPr="0083703C" w:rsidRDefault="0083703C" w:rsidP="0083703C">
      <w:r w:rsidRPr="0083703C">
        <w:t>El software Microsoft Office Project en todas sus versiones (la versión 2013 es la más reciente a febrero de 2013) es útil para la gestión de proyectos, aplicando procedimientos descritos en el</w:t>
      </w:r>
      <w:r w:rsidRPr="0083703C">
        <w:rPr>
          <w:rStyle w:val="apple-converted-space"/>
          <w:rFonts w:cs="Arial"/>
          <w:color w:val="252525"/>
        </w:rPr>
        <w:t> </w:t>
      </w:r>
      <w:proofErr w:type="spellStart"/>
      <w:r w:rsidRPr="0083703C">
        <w:rPr>
          <w:rFonts w:cs="Arial"/>
        </w:rPr>
        <w:t>PMBoK</w:t>
      </w:r>
      <w:proofErr w:type="spellEnd"/>
      <w:r w:rsidRPr="0083703C">
        <w:rPr>
          <w:rStyle w:val="apple-converted-space"/>
          <w:rFonts w:cs="Arial"/>
          <w:color w:val="252525"/>
        </w:rPr>
        <w:t> </w:t>
      </w:r>
      <w:r w:rsidRPr="0083703C">
        <w:t>del</w:t>
      </w:r>
      <w:r w:rsidRPr="0083703C">
        <w:rPr>
          <w:rStyle w:val="apple-converted-space"/>
          <w:rFonts w:cs="Arial"/>
          <w:color w:val="252525"/>
        </w:rPr>
        <w:t> </w:t>
      </w:r>
      <w:r w:rsidRPr="0083703C">
        <w:rPr>
          <w:rFonts w:cs="Arial"/>
        </w:rPr>
        <w:t xml:space="preserve">Project Management </w:t>
      </w:r>
      <w:proofErr w:type="spellStart"/>
      <w:r w:rsidRPr="0083703C">
        <w:rPr>
          <w:rFonts w:cs="Arial"/>
        </w:rPr>
        <w:t>Institute</w:t>
      </w:r>
      <w:proofErr w:type="spellEnd"/>
      <w:r w:rsidRPr="0083703C">
        <w:t>.</w:t>
      </w:r>
    </w:p>
    <w:p w:rsidR="00CB1272" w:rsidRDefault="003577DB" w:rsidP="00F13D53">
      <w:pPr>
        <w:pStyle w:val="Ttulo2"/>
        <w:rPr>
          <w:lang w:val="es-ES"/>
        </w:rPr>
      </w:pPr>
      <w:bookmarkStart w:id="44" w:name="_Toc467520647"/>
      <w:r>
        <w:rPr>
          <w:lang w:val="es-ES"/>
        </w:rPr>
        <w:t>Modelo de la base de datos</w:t>
      </w:r>
      <w:bookmarkEnd w:id="44"/>
    </w:p>
    <w:p w:rsidR="00D66094" w:rsidRDefault="003577DB" w:rsidP="00F13D53">
      <w:pPr>
        <w:pStyle w:val="Ttulo2"/>
        <w:rPr>
          <w:lang w:val="es-ES"/>
        </w:rPr>
      </w:pPr>
      <w:bookmarkStart w:id="45" w:name="_Toc467520648"/>
      <w:r>
        <w:rPr>
          <w:lang w:val="es-ES"/>
        </w:rPr>
        <w:t>Arquitectura de la aplicación</w:t>
      </w:r>
      <w:bookmarkEnd w:id="45"/>
    </w:p>
    <w:p w:rsidR="006A4585" w:rsidRDefault="006A4585" w:rsidP="00D66094">
      <w:pPr>
        <w:rPr>
          <w:lang w:val="en-US"/>
        </w:rPr>
      </w:pPr>
    </w:p>
    <w:p w:rsidR="000F26D0" w:rsidRDefault="000F26D0">
      <w:pPr>
        <w:spacing w:before="0" w:line="240" w:lineRule="auto"/>
        <w:jc w:val="left"/>
        <w:rPr>
          <w:rFonts w:ascii="Bookman Old Style" w:hAnsi="Bookman Old Style"/>
          <w:b/>
          <w:caps/>
          <w:kern w:val="28"/>
          <w:sz w:val="32"/>
          <w:lang w:val="es-ES"/>
        </w:rPr>
      </w:pPr>
      <w:r>
        <w:rPr>
          <w:lang w:val="es-ES"/>
        </w:rPr>
        <w:br w:type="page"/>
      </w:r>
    </w:p>
    <w:p w:rsidR="00E15B43" w:rsidRDefault="00E15B43" w:rsidP="00942FE3">
      <w:pPr>
        <w:pStyle w:val="Ttulo1"/>
        <w:rPr>
          <w:lang w:val="es-ES"/>
        </w:rPr>
      </w:pPr>
      <w:bookmarkStart w:id="46" w:name="_Toc467520649"/>
      <w:r>
        <w:rPr>
          <w:lang w:val="es-ES"/>
        </w:rPr>
        <w:lastRenderedPageBreak/>
        <w:t>IMPLEMENTACIÓN</w:t>
      </w:r>
      <w:bookmarkEnd w:id="46"/>
    </w:p>
    <w:p w:rsidR="0091498B" w:rsidRDefault="0091498B" w:rsidP="0091498B">
      <w:pPr>
        <w:pStyle w:val="Ttulo2"/>
        <w:rPr>
          <w:lang w:val="es-ES"/>
        </w:rPr>
      </w:pPr>
      <w:bookmarkStart w:id="47" w:name="_Toc467520650"/>
      <w:r>
        <w:rPr>
          <w:lang w:val="es-ES"/>
        </w:rPr>
        <w:t>Visión general</w:t>
      </w:r>
      <w:bookmarkEnd w:id="47"/>
    </w:p>
    <w:p w:rsidR="00DB65AD" w:rsidRPr="00DB65AD" w:rsidRDefault="00DB65AD" w:rsidP="00DB65AD">
      <w:pPr>
        <w:rPr>
          <w:lang w:val="es-ES"/>
        </w:rPr>
      </w:pPr>
      <w:r>
        <w:rPr>
          <w:lang w:val="es-ES"/>
        </w:rPr>
        <w:t xml:space="preserve">Este capítulo contiene observaciones sobre </w:t>
      </w:r>
      <w:r w:rsidR="00C827E5">
        <w:rPr>
          <w:lang w:val="es-ES"/>
        </w:rPr>
        <w:t>cómo</w:t>
      </w:r>
      <w:r>
        <w:rPr>
          <w:lang w:val="es-ES"/>
        </w:rPr>
        <w:t xml:space="preserve"> se han </w:t>
      </w:r>
      <w:r w:rsidR="00C827E5">
        <w:rPr>
          <w:lang w:val="es-ES"/>
        </w:rPr>
        <w:t>implementado</w:t>
      </w:r>
      <w:r>
        <w:rPr>
          <w:lang w:val="es-ES"/>
        </w:rPr>
        <w:t xml:space="preserve"> las tecnologías </w:t>
      </w:r>
      <w:r w:rsidR="00C827E5">
        <w:rPr>
          <w:lang w:val="es-ES"/>
        </w:rPr>
        <w:t>utilizadas</w:t>
      </w:r>
      <w:r>
        <w:rPr>
          <w:lang w:val="es-ES"/>
        </w:rPr>
        <w:t xml:space="preserve"> en el desarrollo del proyecto.</w:t>
      </w:r>
    </w:p>
    <w:p w:rsidR="000F26D0" w:rsidRDefault="00CA31A4" w:rsidP="00A90DB9">
      <w:pPr>
        <w:pStyle w:val="Ttulo2"/>
        <w:rPr>
          <w:lang w:val="es-ES"/>
        </w:rPr>
      </w:pPr>
      <w:bookmarkStart w:id="48" w:name="_Toc467520651"/>
      <w:r>
        <w:rPr>
          <w:lang w:val="es-ES"/>
        </w:rPr>
        <w:t>Implementación de</w:t>
      </w:r>
      <w:r w:rsidR="000F26D0">
        <w:rPr>
          <w:lang w:val="es-ES"/>
        </w:rPr>
        <w:t xml:space="preserve"> LA APLICACIÓN</w:t>
      </w:r>
      <w:bookmarkEnd w:id="48"/>
    </w:p>
    <w:p w:rsidR="00A90DB9" w:rsidRDefault="00A90DB9" w:rsidP="00A90DB9">
      <w:pPr>
        <w:pStyle w:val="Ttulo2"/>
        <w:rPr>
          <w:lang w:val="es-ES"/>
        </w:rPr>
      </w:pPr>
      <w:bookmarkStart w:id="49" w:name="_Toc467520652"/>
      <w:bookmarkEnd w:id="49"/>
    </w:p>
    <w:p w:rsidR="00740091" w:rsidRDefault="00740091">
      <w:pPr>
        <w:spacing w:before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E15B43" w:rsidRDefault="00E15B43" w:rsidP="00942FE3">
      <w:pPr>
        <w:pStyle w:val="Ttulo1"/>
        <w:rPr>
          <w:lang w:val="es-ES"/>
        </w:rPr>
      </w:pPr>
      <w:bookmarkStart w:id="50" w:name="_Toc467520653"/>
      <w:r>
        <w:rPr>
          <w:lang w:val="es-ES"/>
        </w:rPr>
        <w:lastRenderedPageBreak/>
        <w:t>PRUEBAS</w:t>
      </w:r>
      <w:bookmarkEnd w:id="50"/>
    </w:p>
    <w:p w:rsidR="00875957" w:rsidRDefault="0091498B" w:rsidP="00875957">
      <w:pPr>
        <w:pStyle w:val="Ttulo2"/>
        <w:rPr>
          <w:lang w:val="es-ES"/>
        </w:rPr>
      </w:pPr>
      <w:bookmarkStart w:id="51" w:name="_Toc467520654"/>
      <w:r>
        <w:rPr>
          <w:lang w:val="es-ES"/>
        </w:rPr>
        <w:t>Visión general</w:t>
      </w:r>
      <w:bookmarkEnd w:id="51"/>
    </w:p>
    <w:p w:rsidR="00875957" w:rsidRDefault="0091498B" w:rsidP="0091498B">
      <w:pPr>
        <w:pStyle w:val="Ttulo2"/>
        <w:rPr>
          <w:lang w:val="es-ES"/>
        </w:rPr>
      </w:pPr>
      <w:bookmarkStart w:id="52" w:name="_Toc467520655"/>
      <w:r>
        <w:rPr>
          <w:lang w:val="es-ES"/>
        </w:rPr>
        <w:t>Log</w:t>
      </w:r>
      <w:bookmarkEnd w:id="52"/>
    </w:p>
    <w:p w:rsidR="0091498B" w:rsidRDefault="0091498B" w:rsidP="0091498B">
      <w:pPr>
        <w:pStyle w:val="Ttulo2"/>
        <w:rPr>
          <w:lang w:val="es-ES"/>
        </w:rPr>
      </w:pPr>
      <w:bookmarkStart w:id="53" w:name="_Toc467520656"/>
      <w:r>
        <w:rPr>
          <w:lang w:val="es-ES"/>
        </w:rPr>
        <w:t>Test</w:t>
      </w:r>
      <w:bookmarkEnd w:id="53"/>
    </w:p>
    <w:p w:rsidR="0091498B" w:rsidRDefault="0091498B" w:rsidP="0091498B">
      <w:pPr>
        <w:pStyle w:val="Ttulo2"/>
        <w:rPr>
          <w:lang w:val="es-ES"/>
        </w:rPr>
      </w:pPr>
      <w:bookmarkStart w:id="54" w:name="_Toc467520657"/>
      <w:r>
        <w:rPr>
          <w:lang w:val="es-ES"/>
        </w:rPr>
        <w:t>Rendimiento de la base de datos</w:t>
      </w:r>
      <w:bookmarkEnd w:id="54"/>
    </w:p>
    <w:p w:rsidR="007D398B" w:rsidRDefault="007D398B" w:rsidP="007D398B">
      <w:pPr>
        <w:rPr>
          <w:lang w:val="es-ES"/>
        </w:rPr>
      </w:pPr>
    </w:p>
    <w:p w:rsidR="007D398B" w:rsidRDefault="007D398B" w:rsidP="007D398B">
      <w:pPr>
        <w:rPr>
          <w:lang w:val="es-ES"/>
        </w:rPr>
      </w:pPr>
    </w:p>
    <w:p w:rsidR="007D398B" w:rsidRDefault="007D398B" w:rsidP="007D398B">
      <w:pPr>
        <w:rPr>
          <w:lang w:val="es-ES"/>
        </w:rPr>
      </w:pPr>
    </w:p>
    <w:p w:rsidR="007D398B" w:rsidRDefault="007D398B" w:rsidP="007D398B">
      <w:pPr>
        <w:rPr>
          <w:lang w:val="es-ES"/>
        </w:rPr>
      </w:pPr>
    </w:p>
    <w:p w:rsidR="007D398B" w:rsidRDefault="007D398B" w:rsidP="007D398B">
      <w:pPr>
        <w:rPr>
          <w:lang w:val="es-ES"/>
        </w:rPr>
      </w:pPr>
    </w:p>
    <w:p w:rsidR="007D398B" w:rsidRPr="007D398B" w:rsidRDefault="007D398B" w:rsidP="007D398B">
      <w:pPr>
        <w:rPr>
          <w:lang w:val="es-ES"/>
        </w:rPr>
      </w:pPr>
    </w:p>
    <w:p w:rsidR="00E15B43" w:rsidRDefault="00E15B43">
      <w:pPr>
        <w:spacing w:before="0" w:line="240" w:lineRule="auto"/>
        <w:jc w:val="left"/>
        <w:rPr>
          <w:rFonts w:ascii="Bookman Old Style" w:hAnsi="Bookman Old Style"/>
          <w:b/>
          <w:caps/>
          <w:kern w:val="28"/>
          <w:sz w:val="32"/>
          <w:lang w:val="es-ES"/>
        </w:rPr>
      </w:pPr>
      <w:r>
        <w:rPr>
          <w:lang w:val="es-ES"/>
        </w:rPr>
        <w:br w:type="page"/>
      </w:r>
    </w:p>
    <w:p w:rsidR="00E15B43" w:rsidRDefault="00E15B43" w:rsidP="00942FE3">
      <w:pPr>
        <w:pStyle w:val="Ttulo1"/>
        <w:rPr>
          <w:lang w:val="es-ES"/>
        </w:rPr>
      </w:pPr>
      <w:bookmarkStart w:id="55" w:name="_Toc467520658"/>
      <w:r>
        <w:rPr>
          <w:lang w:val="es-ES"/>
        </w:rPr>
        <w:lastRenderedPageBreak/>
        <w:t>MANUAL DE USUARIO</w:t>
      </w:r>
      <w:bookmarkEnd w:id="55"/>
    </w:p>
    <w:p w:rsidR="00560355" w:rsidRPr="008249A4" w:rsidRDefault="0091498B" w:rsidP="008249A4">
      <w:pPr>
        <w:pStyle w:val="Ttulo2"/>
        <w:rPr>
          <w:lang w:val="es-ES"/>
        </w:rPr>
      </w:pPr>
      <w:bookmarkStart w:id="56" w:name="_Toc467520659"/>
      <w:r>
        <w:rPr>
          <w:lang w:val="es-ES"/>
        </w:rPr>
        <w:t>Visión General</w:t>
      </w:r>
      <w:bookmarkEnd w:id="56"/>
      <w:r w:rsidR="00E15B43" w:rsidRPr="008249A4">
        <w:rPr>
          <w:color w:val="00B0F0"/>
          <w:lang w:val="es-ES"/>
        </w:rPr>
        <w:br w:type="page"/>
      </w:r>
    </w:p>
    <w:p w:rsidR="00E15B43" w:rsidRPr="00E15B43" w:rsidRDefault="00E15B43" w:rsidP="00942FE3">
      <w:pPr>
        <w:pStyle w:val="Ttulo1"/>
        <w:rPr>
          <w:lang w:val="es-ES"/>
        </w:rPr>
      </w:pPr>
      <w:bookmarkStart w:id="57" w:name="_Toc467520660"/>
      <w:r>
        <w:rPr>
          <w:lang w:val="es-ES"/>
        </w:rPr>
        <w:lastRenderedPageBreak/>
        <w:t>CONCLUSIONES Y LÍNEAS FUTURAS</w:t>
      </w:r>
      <w:bookmarkEnd w:id="57"/>
    </w:p>
    <w:p w:rsidR="00E15B43" w:rsidRDefault="0091498B" w:rsidP="00E15B43">
      <w:pPr>
        <w:pStyle w:val="Ttulo2"/>
      </w:pPr>
      <w:bookmarkStart w:id="58" w:name="_Toc467520661"/>
      <w:r>
        <w:t>Visión general</w:t>
      </w:r>
      <w:bookmarkEnd w:id="58"/>
    </w:p>
    <w:p w:rsidR="00E15B43" w:rsidRDefault="0091498B" w:rsidP="00E15B43">
      <w:pPr>
        <w:pStyle w:val="Ttulo2"/>
      </w:pPr>
      <w:bookmarkStart w:id="59" w:name="_Toc467520662"/>
      <w:r>
        <w:t>Conclusiones</w:t>
      </w:r>
      <w:bookmarkEnd w:id="59"/>
    </w:p>
    <w:p w:rsidR="00E15B43" w:rsidRDefault="0091498B" w:rsidP="00E15B43">
      <w:pPr>
        <w:pStyle w:val="Ttulo2"/>
      </w:pPr>
      <w:bookmarkStart w:id="60" w:name="_Toc467520663"/>
      <w:r>
        <w:t>Líneas futuras</w:t>
      </w:r>
      <w:bookmarkEnd w:id="60"/>
    </w:p>
    <w:p w:rsidR="00E15B43" w:rsidRPr="00E15B43" w:rsidRDefault="00E15B43" w:rsidP="00E15B43"/>
    <w:p w:rsidR="00E15B43" w:rsidRPr="00E15B43" w:rsidRDefault="00E15B43" w:rsidP="00E15B43"/>
    <w:p w:rsidR="00E15B43" w:rsidRDefault="00E15B43" w:rsidP="00E15B43">
      <w:pPr>
        <w:pStyle w:val="Ttulo2"/>
      </w:pPr>
      <w:r>
        <w:br w:type="page"/>
      </w:r>
    </w:p>
    <w:p w:rsidR="00C62EB7" w:rsidRDefault="0070200F" w:rsidP="00942FE3">
      <w:pPr>
        <w:pStyle w:val="Ttulo1"/>
      </w:pPr>
      <w:bookmarkStart w:id="61" w:name="_Toc467520664"/>
      <w:r>
        <w:lastRenderedPageBreak/>
        <w:t>BIBLIOGRAFÍA</w:t>
      </w:r>
      <w:bookmarkEnd w:id="61"/>
    </w:p>
    <w:p w:rsidR="00C62EB7" w:rsidRDefault="00757A3C" w:rsidP="00757A3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Formato cita web: </w:t>
      </w:r>
      <w:r w:rsidR="00C62EB7">
        <w:rPr>
          <w:lang w:val="es-ES"/>
        </w:rPr>
        <w:t xml:space="preserve">“Titulo/Nombre de la Web”, </w:t>
      </w:r>
      <w:r w:rsidR="00C62EB7" w:rsidRPr="00C62EB7">
        <w:rPr>
          <w:lang w:val="es-ES"/>
        </w:rPr>
        <w:t>http://www.google.es</w:t>
      </w:r>
      <w:r w:rsidR="00C62EB7">
        <w:rPr>
          <w:lang w:val="es-ES"/>
        </w:rPr>
        <w:t xml:space="preserve">, </w:t>
      </w:r>
      <w:r w:rsidR="00C62EB7" w:rsidRPr="00C62EB7">
        <w:rPr>
          <w:lang w:val="es-ES"/>
        </w:rPr>
        <w:t>(consultado el 7/10/12).</w:t>
      </w:r>
    </w:p>
    <w:p w:rsidR="00C62EB7" w:rsidRDefault="00C62EB7">
      <w:pPr>
        <w:rPr>
          <w:lang w:val="es-ES"/>
        </w:rPr>
      </w:pPr>
    </w:p>
    <w:p w:rsidR="00026025" w:rsidRPr="00993986" w:rsidRDefault="00026025" w:rsidP="00026025">
      <w:pPr>
        <w:rPr>
          <w:lang w:val="es-ES"/>
        </w:rPr>
      </w:pPr>
    </w:p>
    <w:sectPr w:rsidR="00026025" w:rsidRPr="00993986" w:rsidSect="00382871">
      <w:footerReference w:type="default" r:id="rId16"/>
      <w:pgSz w:w="11907" w:h="16840" w:code="9"/>
      <w:pgMar w:top="1701" w:right="1418" w:bottom="1701" w:left="851" w:header="567" w:footer="567" w:gutter="567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62E" w:rsidRDefault="00B4562E">
      <w:pPr>
        <w:spacing w:before="0" w:line="240" w:lineRule="auto"/>
      </w:pPr>
      <w:r>
        <w:separator/>
      </w:r>
    </w:p>
  </w:endnote>
  <w:endnote w:type="continuationSeparator" w:id="0">
    <w:p w:rsidR="00B4562E" w:rsidRDefault="00B4562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3701235"/>
      <w:docPartObj>
        <w:docPartGallery w:val="Page Numbers (Bottom of Page)"/>
        <w:docPartUnique/>
      </w:docPartObj>
    </w:sdtPr>
    <w:sdtContent>
      <w:p w:rsidR="00946EFD" w:rsidRDefault="00946EF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242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946EFD" w:rsidRDefault="00946EFD" w:rsidP="00675286">
    <w:pPr>
      <w:pStyle w:val="Piedepgina"/>
      <w:ind w:right="360" w:firstLine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EFD" w:rsidRDefault="00946EFD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6242">
      <w:rPr>
        <w:noProof/>
      </w:rPr>
      <w:t>17</w:t>
    </w:r>
    <w:r>
      <w:rPr>
        <w:noProof/>
      </w:rPr>
      <w:fldChar w:fldCharType="end"/>
    </w:r>
  </w:p>
  <w:p w:rsidR="00946EFD" w:rsidRDefault="00946EFD" w:rsidP="00675286">
    <w:pPr>
      <w:pStyle w:val="Piedepgina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62E" w:rsidRDefault="00B4562E">
      <w:pPr>
        <w:spacing w:before="0" w:line="240" w:lineRule="auto"/>
      </w:pPr>
      <w:r>
        <w:separator/>
      </w:r>
    </w:p>
  </w:footnote>
  <w:footnote w:type="continuationSeparator" w:id="0">
    <w:p w:rsidR="00B4562E" w:rsidRDefault="00B4562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EFD" w:rsidRDefault="00946EFD">
    <w:pPr>
      <w:pStyle w:val="EscabezadoPar"/>
      <w:rPr>
        <w:lang w:val="es-ES"/>
      </w:rPr>
    </w:pPr>
    <w:r>
      <w:rPr>
        <w:lang w:val="es-ES"/>
      </w:rPr>
      <w:t>1. CAPÍTULO PRIMERO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EFD" w:rsidRDefault="00946EFD">
    <w:pPr>
      <w:pStyle w:val="EncabezadoImpar"/>
      <w:rPr>
        <w:lang w:val="es-ES"/>
      </w:rPr>
    </w:pPr>
    <w:r>
      <w:rPr>
        <w:lang w:val="es-ES"/>
      </w:rPr>
      <w:t>PROYECTO FIN DE grado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6523DC8"/>
    <w:lvl w:ilvl="0">
      <w:start w:val="1"/>
      <w:numFmt w:val="decimal"/>
      <w:pStyle w:val="Ttulo1"/>
      <w:lvlText w:val="%1."/>
      <w:lvlJc w:val="left"/>
      <w:pPr>
        <w:tabs>
          <w:tab w:val="num" w:pos="6031"/>
        </w:tabs>
        <w:ind w:left="5671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862"/>
        </w:tabs>
        <w:ind w:left="142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D87117"/>
    <w:multiLevelType w:val="hybridMultilevel"/>
    <w:tmpl w:val="F216B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C433E"/>
    <w:multiLevelType w:val="hybridMultilevel"/>
    <w:tmpl w:val="AC6C4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B50C0"/>
    <w:multiLevelType w:val="hybridMultilevel"/>
    <w:tmpl w:val="2938A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96256"/>
    <w:multiLevelType w:val="hybridMultilevel"/>
    <w:tmpl w:val="BF04B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64264"/>
    <w:multiLevelType w:val="hybridMultilevel"/>
    <w:tmpl w:val="796A6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A5504"/>
    <w:multiLevelType w:val="hybridMultilevel"/>
    <w:tmpl w:val="864C92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94D74"/>
    <w:multiLevelType w:val="hybridMultilevel"/>
    <w:tmpl w:val="2C6CA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165C0"/>
    <w:multiLevelType w:val="hybridMultilevel"/>
    <w:tmpl w:val="71F09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708E8"/>
    <w:multiLevelType w:val="hybridMultilevel"/>
    <w:tmpl w:val="DB142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934AF"/>
    <w:multiLevelType w:val="multilevel"/>
    <w:tmpl w:val="C8EC7B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22444BEE"/>
    <w:multiLevelType w:val="hybridMultilevel"/>
    <w:tmpl w:val="56BCD36A"/>
    <w:lvl w:ilvl="0" w:tplc="CCFA4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A5FD1"/>
    <w:multiLevelType w:val="hybridMultilevel"/>
    <w:tmpl w:val="2260F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07BAA"/>
    <w:multiLevelType w:val="hybridMultilevel"/>
    <w:tmpl w:val="BFB61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65C9D"/>
    <w:multiLevelType w:val="hybridMultilevel"/>
    <w:tmpl w:val="7256EEB0"/>
    <w:lvl w:ilvl="0" w:tplc="233E69F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03A4E"/>
    <w:multiLevelType w:val="hybridMultilevel"/>
    <w:tmpl w:val="1200DDC0"/>
    <w:lvl w:ilvl="0" w:tplc="6058656A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B3EDB"/>
    <w:multiLevelType w:val="hybridMultilevel"/>
    <w:tmpl w:val="14F2D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4306"/>
    <w:multiLevelType w:val="hybridMultilevel"/>
    <w:tmpl w:val="DCF8D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C1E83"/>
    <w:multiLevelType w:val="hybridMultilevel"/>
    <w:tmpl w:val="5A307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B6AD3"/>
    <w:multiLevelType w:val="hybridMultilevel"/>
    <w:tmpl w:val="BE66E474"/>
    <w:lvl w:ilvl="0" w:tplc="0C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 w15:restartNumberingAfterBreak="0">
    <w:nsid w:val="485C35D5"/>
    <w:multiLevelType w:val="hybridMultilevel"/>
    <w:tmpl w:val="DF625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E3969"/>
    <w:multiLevelType w:val="hybridMultilevel"/>
    <w:tmpl w:val="FB56DFB6"/>
    <w:lvl w:ilvl="0" w:tplc="6A8E233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10C6F"/>
    <w:multiLevelType w:val="hybridMultilevel"/>
    <w:tmpl w:val="70B07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E4186"/>
    <w:multiLevelType w:val="hybridMultilevel"/>
    <w:tmpl w:val="6C687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E5F81"/>
    <w:multiLevelType w:val="hybridMultilevel"/>
    <w:tmpl w:val="45309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14166"/>
    <w:multiLevelType w:val="hybridMultilevel"/>
    <w:tmpl w:val="48E612D4"/>
    <w:lvl w:ilvl="0" w:tplc="2D9040FA">
      <w:start w:val="1"/>
      <w:numFmt w:val="decimal"/>
      <w:lvlText w:val="RNF.%1"/>
      <w:lvlJc w:val="left"/>
      <w:pPr>
        <w:ind w:left="1495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2215" w:hanging="360"/>
      </w:pPr>
    </w:lvl>
    <w:lvl w:ilvl="2" w:tplc="0C0A001B" w:tentative="1">
      <w:start w:val="1"/>
      <w:numFmt w:val="lowerRoman"/>
      <w:lvlText w:val="%3."/>
      <w:lvlJc w:val="right"/>
      <w:pPr>
        <w:ind w:left="2935" w:hanging="180"/>
      </w:pPr>
    </w:lvl>
    <w:lvl w:ilvl="3" w:tplc="0C0A000F" w:tentative="1">
      <w:start w:val="1"/>
      <w:numFmt w:val="decimal"/>
      <w:lvlText w:val="%4."/>
      <w:lvlJc w:val="left"/>
      <w:pPr>
        <w:ind w:left="3655" w:hanging="360"/>
      </w:pPr>
    </w:lvl>
    <w:lvl w:ilvl="4" w:tplc="0C0A0019" w:tentative="1">
      <w:start w:val="1"/>
      <w:numFmt w:val="lowerLetter"/>
      <w:lvlText w:val="%5."/>
      <w:lvlJc w:val="left"/>
      <w:pPr>
        <w:ind w:left="4375" w:hanging="360"/>
      </w:pPr>
    </w:lvl>
    <w:lvl w:ilvl="5" w:tplc="0C0A001B" w:tentative="1">
      <w:start w:val="1"/>
      <w:numFmt w:val="lowerRoman"/>
      <w:lvlText w:val="%6."/>
      <w:lvlJc w:val="right"/>
      <w:pPr>
        <w:ind w:left="5095" w:hanging="180"/>
      </w:pPr>
    </w:lvl>
    <w:lvl w:ilvl="6" w:tplc="0C0A000F" w:tentative="1">
      <w:start w:val="1"/>
      <w:numFmt w:val="decimal"/>
      <w:lvlText w:val="%7."/>
      <w:lvlJc w:val="left"/>
      <w:pPr>
        <w:ind w:left="5815" w:hanging="360"/>
      </w:pPr>
    </w:lvl>
    <w:lvl w:ilvl="7" w:tplc="0C0A0019" w:tentative="1">
      <w:start w:val="1"/>
      <w:numFmt w:val="lowerLetter"/>
      <w:lvlText w:val="%8."/>
      <w:lvlJc w:val="left"/>
      <w:pPr>
        <w:ind w:left="6535" w:hanging="360"/>
      </w:pPr>
    </w:lvl>
    <w:lvl w:ilvl="8" w:tplc="0C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6" w15:restartNumberingAfterBreak="0">
    <w:nsid w:val="5E7F70A7"/>
    <w:multiLevelType w:val="hybridMultilevel"/>
    <w:tmpl w:val="04F43F9C"/>
    <w:lvl w:ilvl="0" w:tplc="0C0A0003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7" w15:restartNumberingAfterBreak="0">
    <w:nsid w:val="661510C4"/>
    <w:multiLevelType w:val="hybridMultilevel"/>
    <w:tmpl w:val="E8DA7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E2334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E28F3"/>
    <w:multiLevelType w:val="hybridMultilevel"/>
    <w:tmpl w:val="80EA1E56"/>
    <w:lvl w:ilvl="0" w:tplc="59E40BD6">
      <w:start w:val="1"/>
      <w:numFmt w:val="decimal"/>
      <w:lvlText w:val="RF.%1"/>
      <w:lvlJc w:val="left"/>
      <w:pPr>
        <w:ind w:left="1495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2215" w:hanging="360"/>
      </w:pPr>
    </w:lvl>
    <w:lvl w:ilvl="2" w:tplc="0C0A001B" w:tentative="1">
      <w:start w:val="1"/>
      <w:numFmt w:val="lowerRoman"/>
      <w:lvlText w:val="%3."/>
      <w:lvlJc w:val="right"/>
      <w:pPr>
        <w:ind w:left="2935" w:hanging="180"/>
      </w:pPr>
    </w:lvl>
    <w:lvl w:ilvl="3" w:tplc="0C0A000F" w:tentative="1">
      <w:start w:val="1"/>
      <w:numFmt w:val="decimal"/>
      <w:lvlText w:val="%4."/>
      <w:lvlJc w:val="left"/>
      <w:pPr>
        <w:ind w:left="3655" w:hanging="360"/>
      </w:pPr>
    </w:lvl>
    <w:lvl w:ilvl="4" w:tplc="0C0A0019" w:tentative="1">
      <w:start w:val="1"/>
      <w:numFmt w:val="lowerLetter"/>
      <w:lvlText w:val="%5."/>
      <w:lvlJc w:val="left"/>
      <w:pPr>
        <w:ind w:left="4375" w:hanging="360"/>
      </w:pPr>
    </w:lvl>
    <w:lvl w:ilvl="5" w:tplc="0C0A001B" w:tentative="1">
      <w:start w:val="1"/>
      <w:numFmt w:val="lowerRoman"/>
      <w:lvlText w:val="%6."/>
      <w:lvlJc w:val="right"/>
      <w:pPr>
        <w:ind w:left="5095" w:hanging="180"/>
      </w:pPr>
    </w:lvl>
    <w:lvl w:ilvl="6" w:tplc="0C0A000F" w:tentative="1">
      <w:start w:val="1"/>
      <w:numFmt w:val="decimal"/>
      <w:lvlText w:val="%7."/>
      <w:lvlJc w:val="left"/>
      <w:pPr>
        <w:ind w:left="5815" w:hanging="360"/>
      </w:pPr>
    </w:lvl>
    <w:lvl w:ilvl="7" w:tplc="0C0A0019" w:tentative="1">
      <w:start w:val="1"/>
      <w:numFmt w:val="lowerLetter"/>
      <w:lvlText w:val="%8."/>
      <w:lvlJc w:val="left"/>
      <w:pPr>
        <w:ind w:left="6535" w:hanging="360"/>
      </w:pPr>
    </w:lvl>
    <w:lvl w:ilvl="8" w:tplc="0C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9" w15:restartNumberingAfterBreak="0">
    <w:nsid w:val="751B64F5"/>
    <w:multiLevelType w:val="hybridMultilevel"/>
    <w:tmpl w:val="A420D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32E50"/>
    <w:multiLevelType w:val="hybridMultilevel"/>
    <w:tmpl w:val="147C3A1A"/>
    <w:lvl w:ilvl="0" w:tplc="A768B90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8"/>
  </w:num>
  <w:num w:numId="5">
    <w:abstractNumId w:val="24"/>
  </w:num>
  <w:num w:numId="6">
    <w:abstractNumId w:val="9"/>
  </w:num>
  <w:num w:numId="7">
    <w:abstractNumId w:val="2"/>
  </w:num>
  <w:num w:numId="8">
    <w:abstractNumId w:val="12"/>
  </w:num>
  <w:num w:numId="9">
    <w:abstractNumId w:val="3"/>
  </w:num>
  <w:num w:numId="10">
    <w:abstractNumId w:val="17"/>
  </w:num>
  <w:num w:numId="11">
    <w:abstractNumId w:val="4"/>
  </w:num>
  <w:num w:numId="12">
    <w:abstractNumId w:val="6"/>
  </w:num>
  <w:num w:numId="13">
    <w:abstractNumId w:val="1"/>
  </w:num>
  <w:num w:numId="14">
    <w:abstractNumId w:val="11"/>
  </w:num>
  <w:num w:numId="15">
    <w:abstractNumId w:val="28"/>
  </w:num>
  <w:num w:numId="16">
    <w:abstractNumId w:val="26"/>
  </w:num>
  <w:num w:numId="17">
    <w:abstractNumId w:val="19"/>
  </w:num>
  <w:num w:numId="18">
    <w:abstractNumId w:val="23"/>
  </w:num>
  <w:num w:numId="19">
    <w:abstractNumId w:val="29"/>
  </w:num>
  <w:num w:numId="20">
    <w:abstractNumId w:val="10"/>
  </w:num>
  <w:num w:numId="21">
    <w:abstractNumId w:val="25"/>
  </w:num>
  <w:num w:numId="22">
    <w:abstractNumId w:val="7"/>
  </w:num>
  <w:num w:numId="23">
    <w:abstractNumId w:val="21"/>
  </w:num>
  <w:num w:numId="24">
    <w:abstractNumId w:val="27"/>
  </w:num>
  <w:num w:numId="25">
    <w:abstractNumId w:val="30"/>
  </w:num>
  <w:num w:numId="26">
    <w:abstractNumId w:val="13"/>
  </w:num>
  <w:num w:numId="27">
    <w:abstractNumId w:val="14"/>
  </w:num>
  <w:num w:numId="28">
    <w:abstractNumId w:val="5"/>
  </w:num>
  <w:num w:numId="29">
    <w:abstractNumId w:val="18"/>
  </w:num>
  <w:num w:numId="30">
    <w:abstractNumId w:val="20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C4"/>
    <w:rsid w:val="00011CA9"/>
    <w:rsid w:val="000131C4"/>
    <w:rsid w:val="00026025"/>
    <w:rsid w:val="0003262B"/>
    <w:rsid w:val="000446DD"/>
    <w:rsid w:val="000664C8"/>
    <w:rsid w:val="00073B80"/>
    <w:rsid w:val="000742F0"/>
    <w:rsid w:val="00075CE9"/>
    <w:rsid w:val="00086F88"/>
    <w:rsid w:val="00094190"/>
    <w:rsid w:val="000A3158"/>
    <w:rsid w:val="000B6ED9"/>
    <w:rsid w:val="000C4A64"/>
    <w:rsid w:val="000C6B14"/>
    <w:rsid w:val="000D69AF"/>
    <w:rsid w:val="000F26D0"/>
    <w:rsid w:val="000F6C29"/>
    <w:rsid w:val="0010560E"/>
    <w:rsid w:val="00115FF8"/>
    <w:rsid w:val="00116F13"/>
    <w:rsid w:val="00120A45"/>
    <w:rsid w:val="0012719F"/>
    <w:rsid w:val="001319FA"/>
    <w:rsid w:val="00136426"/>
    <w:rsid w:val="001409B5"/>
    <w:rsid w:val="00150A31"/>
    <w:rsid w:val="00187E24"/>
    <w:rsid w:val="001968D2"/>
    <w:rsid w:val="001B2ECC"/>
    <w:rsid w:val="001C3A24"/>
    <w:rsid w:val="001D0CF7"/>
    <w:rsid w:val="001D2AF7"/>
    <w:rsid w:val="001E4D9B"/>
    <w:rsid w:val="001F27CD"/>
    <w:rsid w:val="00213902"/>
    <w:rsid w:val="00233C80"/>
    <w:rsid w:val="00280CAE"/>
    <w:rsid w:val="00280EA5"/>
    <w:rsid w:val="00283EA0"/>
    <w:rsid w:val="002C39DC"/>
    <w:rsid w:val="002F6878"/>
    <w:rsid w:val="00304A20"/>
    <w:rsid w:val="00306A70"/>
    <w:rsid w:val="003232C6"/>
    <w:rsid w:val="003373C6"/>
    <w:rsid w:val="003510B4"/>
    <w:rsid w:val="00351F1E"/>
    <w:rsid w:val="00354771"/>
    <w:rsid w:val="003577DB"/>
    <w:rsid w:val="00360472"/>
    <w:rsid w:val="00382871"/>
    <w:rsid w:val="00382DF7"/>
    <w:rsid w:val="00392AEB"/>
    <w:rsid w:val="003D1799"/>
    <w:rsid w:val="003D5396"/>
    <w:rsid w:val="003E5435"/>
    <w:rsid w:val="003E71A1"/>
    <w:rsid w:val="003F1CAA"/>
    <w:rsid w:val="00446116"/>
    <w:rsid w:val="0045042F"/>
    <w:rsid w:val="00456E51"/>
    <w:rsid w:val="004643B7"/>
    <w:rsid w:val="004867FB"/>
    <w:rsid w:val="004A21E4"/>
    <w:rsid w:val="004A7FB1"/>
    <w:rsid w:val="004B4D9A"/>
    <w:rsid w:val="004B729E"/>
    <w:rsid w:val="004C669C"/>
    <w:rsid w:val="004D6554"/>
    <w:rsid w:val="005316B0"/>
    <w:rsid w:val="00532F72"/>
    <w:rsid w:val="005411AC"/>
    <w:rsid w:val="005502C2"/>
    <w:rsid w:val="00553974"/>
    <w:rsid w:val="0055792C"/>
    <w:rsid w:val="00560355"/>
    <w:rsid w:val="00581A3D"/>
    <w:rsid w:val="00593C56"/>
    <w:rsid w:val="00595ACC"/>
    <w:rsid w:val="005B62D6"/>
    <w:rsid w:val="005D7F2E"/>
    <w:rsid w:val="005E1B38"/>
    <w:rsid w:val="005F51CF"/>
    <w:rsid w:val="00605339"/>
    <w:rsid w:val="006216B6"/>
    <w:rsid w:val="0062182E"/>
    <w:rsid w:val="00640504"/>
    <w:rsid w:val="0064608A"/>
    <w:rsid w:val="00675286"/>
    <w:rsid w:val="00686753"/>
    <w:rsid w:val="006A4585"/>
    <w:rsid w:val="006B47CF"/>
    <w:rsid w:val="006D1B6D"/>
    <w:rsid w:val="006D230E"/>
    <w:rsid w:val="006E7663"/>
    <w:rsid w:val="006F1850"/>
    <w:rsid w:val="00700867"/>
    <w:rsid w:val="0070200F"/>
    <w:rsid w:val="00707300"/>
    <w:rsid w:val="007200C2"/>
    <w:rsid w:val="00735228"/>
    <w:rsid w:val="00735D63"/>
    <w:rsid w:val="007361BE"/>
    <w:rsid w:val="00740091"/>
    <w:rsid w:val="00743130"/>
    <w:rsid w:val="00757A3C"/>
    <w:rsid w:val="0076191E"/>
    <w:rsid w:val="00790AB8"/>
    <w:rsid w:val="00795F87"/>
    <w:rsid w:val="007A73B0"/>
    <w:rsid w:val="007D398B"/>
    <w:rsid w:val="007D5FDC"/>
    <w:rsid w:val="0081521E"/>
    <w:rsid w:val="008249A4"/>
    <w:rsid w:val="0083703C"/>
    <w:rsid w:val="00856242"/>
    <w:rsid w:val="00862412"/>
    <w:rsid w:val="008654EF"/>
    <w:rsid w:val="00875957"/>
    <w:rsid w:val="008762F8"/>
    <w:rsid w:val="00896C3C"/>
    <w:rsid w:val="008A735A"/>
    <w:rsid w:val="008B43E6"/>
    <w:rsid w:val="008B7957"/>
    <w:rsid w:val="008C0FD9"/>
    <w:rsid w:val="008D020D"/>
    <w:rsid w:val="008D5C06"/>
    <w:rsid w:val="00900651"/>
    <w:rsid w:val="00906235"/>
    <w:rsid w:val="00912382"/>
    <w:rsid w:val="0091498B"/>
    <w:rsid w:val="00914F13"/>
    <w:rsid w:val="0092048C"/>
    <w:rsid w:val="00942FE3"/>
    <w:rsid w:val="00946EFD"/>
    <w:rsid w:val="00980E70"/>
    <w:rsid w:val="00993986"/>
    <w:rsid w:val="009A236E"/>
    <w:rsid w:val="009B5F2F"/>
    <w:rsid w:val="009E01D8"/>
    <w:rsid w:val="009F2439"/>
    <w:rsid w:val="00A01986"/>
    <w:rsid w:val="00A07A37"/>
    <w:rsid w:val="00A52D70"/>
    <w:rsid w:val="00A54BD5"/>
    <w:rsid w:val="00A90DB9"/>
    <w:rsid w:val="00AA27C8"/>
    <w:rsid w:val="00AC319C"/>
    <w:rsid w:val="00AC4FFD"/>
    <w:rsid w:val="00AC5D8A"/>
    <w:rsid w:val="00AD6B36"/>
    <w:rsid w:val="00B04149"/>
    <w:rsid w:val="00B159A1"/>
    <w:rsid w:val="00B25169"/>
    <w:rsid w:val="00B443D3"/>
    <w:rsid w:val="00B44B02"/>
    <w:rsid w:val="00B4562E"/>
    <w:rsid w:val="00B5603C"/>
    <w:rsid w:val="00B73DEE"/>
    <w:rsid w:val="00B74685"/>
    <w:rsid w:val="00B825C2"/>
    <w:rsid w:val="00B86F1C"/>
    <w:rsid w:val="00BE79C5"/>
    <w:rsid w:val="00BF19BD"/>
    <w:rsid w:val="00C15AC0"/>
    <w:rsid w:val="00C60F8C"/>
    <w:rsid w:val="00C62982"/>
    <w:rsid w:val="00C62EB7"/>
    <w:rsid w:val="00C827E5"/>
    <w:rsid w:val="00C939D5"/>
    <w:rsid w:val="00C97CD6"/>
    <w:rsid w:val="00CA31A4"/>
    <w:rsid w:val="00CB1272"/>
    <w:rsid w:val="00CB2830"/>
    <w:rsid w:val="00CB6412"/>
    <w:rsid w:val="00CF1231"/>
    <w:rsid w:val="00D344B7"/>
    <w:rsid w:val="00D42097"/>
    <w:rsid w:val="00D430B7"/>
    <w:rsid w:val="00D55F03"/>
    <w:rsid w:val="00D66094"/>
    <w:rsid w:val="00D71D05"/>
    <w:rsid w:val="00D94EE4"/>
    <w:rsid w:val="00DA210E"/>
    <w:rsid w:val="00DB65AD"/>
    <w:rsid w:val="00DE7017"/>
    <w:rsid w:val="00E01DBD"/>
    <w:rsid w:val="00E15B43"/>
    <w:rsid w:val="00E22E25"/>
    <w:rsid w:val="00E3100F"/>
    <w:rsid w:val="00E4012C"/>
    <w:rsid w:val="00E42CBD"/>
    <w:rsid w:val="00E4456A"/>
    <w:rsid w:val="00E46129"/>
    <w:rsid w:val="00E509D9"/>
    <w:rsid w:val="00E57814"/>
    <w:rsid w:val="00E755F8"/>
    <w:rsid w:val="00E85A01"/>
    <w:rsid w:val="00EB1033"/>
    <w:rsid w:val="00EC5872"/>
    <w:rsid w:val="00EE1E3B"/>
    <w:rsid w:val="00EF3E00"/>
    <w:rsid w:val="00F110CE"/>
    <w:rsid w:val="00F13D53"/>
    <w:rsid w:val="00F27A87"/>
    <w:rsid w:val="00F32285"/>
    <w:rsid w:val="00F3769E"/>
    <w:rsid w:val="00F63716"/>
    <w:rsid w:val="00F73AE1"/>
    <w:rsid w:val="00F969A1"/>
    <w:rsid w:val="00FA1DB4"/>
    <w:rsid w:val="00FB7DAE"/>
    <w:rsid w:val="00FC14BB"/>
    <w:rsid w:val="00FC2E43"/>
    <w:rsid w:val="00FD085E"/>
    <w:rsid w:val="00FD6773"/>
    <w:rsid w:val="00FE2EEB"/>
    <w:rsid w:val="00FE4C92"/>
    <w:rsid w:val="00FE7E67"/>
    <w:rsid w:val="00FF52CA"/>
    <w:rsid w:val="00FF7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33D7D3"/>
  <w15:docId w15:val="{FAE0BAE5-7A9C-4B9C-BE55-87E00947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7814"/>
    <w:pPr>
      <w:spacing w:before="240" w:line="300" w:lineRule="exact"/>
      <w:jc w:val="both"/>
    </w:pPr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autoRedefine/>
    <w:qFormat/>
    <w:rsid w:val="00942FE3"/>
    <w:pPr>
      <w:keepNext/>
      <w:numPr>
        <w:numId w:val="1"/>
      </w:numPr>
      <w:pBdr>
        <w:bottom w:val="single" w:sz="6" w:space="1" w:color="auto"/>
      </w:pBdr>
      <w:tabs>
        <w:tab w:val="clear" w:pos="6031"/>
        <w:tab w:val="num" w:pos="360"/>
      </w:tabs>
      <w:spacing w:after="120" w:line="320" w:lineRule="exact"/>
      <w:ind w:left="0"/>
      <w:jc w:val="right"/>
      <w:outlineLvl w:val="0"/>
    </w:pPr>
    <w:rPr>
      <w:rFonts w:ascii="Bookman Old Style" w:hAnsi="Bookman Old Style"/>
      <w:b/>
      <w:caps/>
      <w:kern w:val="28"/>
      <w:sz w:val="32"/>
    </w:rPr>
  </w:style>
  <w:style w:type="paragraph" w:styleId="Ttulo2">
    <w:name w:val="heading 2"/>
    <w:basedOn w:val="Normal"/>
    <w:next w:val="Normal"/>
    <w:autoRedefine/>
    <w:qFormat/>
    <w:rsid w:val="00E57814"/>
    <w:pPr>
      <w:keepNext/>
      <w:numPr>
        <w:ilvl w:val="1"/>
        <w:numId w:val="1"/>
      </w:numPr>
      <w:tabs>
        <w:tab w:val="clear" w:pos="862"/>
        <w:tab w:val="num" w:pos="720"/>
      </w:tabs>
      <w:spacing w:before="480"/>
      <w:ind w:left="0"/>
      <w:outlineLvl w:val="1"/>
    </w:pPr>
    <w:rPr>
      <w:rFonts w:ascii="Bookman Old Style" w:hAnsi="Bookman Old Style"/>
      <w:b/>
      <w:caps/>
      <w:sz w:val="28"/>
    </w:rPr>
  </w:style>
  <w:style w:type="paragraph" w:styleId="Ttulo3">
    <w:name w:val="heading 3"/>
    <w:basedOn w:val="Normal"/>
    <w:next w:val="Normal"/>
    <w:qFormat/>
    <w:rsid w:val="00E57814"/>
    <w:pPr>
      <w:keepNext/>
      <w:numPr>
        <w:ilvl w:val="2"/>
        <w:numId w:val="1"/>
      </w:numPr>
      <w:spacing w:line="360" w:lineRule="exact"/>
      <w:outlineLvl w:val="2"/>
    </w:pPr>
    <w:rPr>
      <w:rFonts w:ascii="Bookman Old Style" w:hAnsi="Bookman Old Style"/>
      <w:b/>
      <w:sz w:val="24"/>
    </w:rPr>
  </w:style>
  <w:style w:type="paragraph" w:styleId="Ttulo4">
    <w:name w:val="heading 4"/>
    <w:basedOn w:val="Normal"/>
    <w:next w:val="Normal"/>
    <w:qFormat/>
    <w:rsid w:val="00E57814"/>
    <w:pPr>
      <w:keepNext/>
      <w:numPr>
        <w:ilvl w:val="3"/>
        <w:numId w:val="1"/>
      </w:numPr>
      <w:spacing w:line="360" w:lineRule="exact"/>
      <w:outlineLvl w:val="3"/>
    </w:pPr>
    <w:rPr>
      <w:rFonts w:ascii="Bookman Old Style" w:hAnsi="Bookman Old Style"/>
      <w:b/>
      <w:sz w:val="24"/>
    </w:rPr>
  </w:style>
  <w:style w:type="paragraph" w:styleId="Ttulo5">
    <w:name w:val="heading 5"/>
    <w:basedOn w:val="Ttulo4"/>
    <w:next w:val="Normal"/>
    <w:qFormat/>
    <w:rsid w:val="00E57814"/>
    <w:pPr>
      <w:numPr>
        <w:ilvl w:val="4"/>
      </w:numPr>
      <w:spacing w:after="60"/>
      <w:outlineLvl w:val="4"/>
    </w:pPr>
    <w:rPr>
      <w:rFonts w:ascii="Arial" w:hAnsi="Arial"/>
      <w:sz w:val="20"/>
    </w:rPr>
  </w:style>
  <w:style w:type="paragraph" w:styleId="Ttulo6">
    <w:name w:val="heading 6"/>
    <w:basedOn w:val="Normal"/>
    <w:next w:val="Normal"/>
    <w:qFormat/>
    <w:rsid w:val="00E57814"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57814"/>
    <w:pPr>
      <w:numPr>
        <w:ilvl w:val="6"/>
        <w:numId w:val="1"/>
      </w:numPr>
      <w:spacing w:after="60"/>
      <w:outlineLvl w:val="6"/>
    </w:pPr>
  </w:style>
  <w:style w:type="paragraph" w:styleId="Ttulo8">
    <w:name w:val="heading 8"/>
    <w:basedOn w:val="Normal"/>
    <w:next w:val="Normal"/>
    <w:qFormat/>
    <w:rsid w:val="00E57814"/>
    <w:pPr>
      <w:numPr>
        <w:ilvl w:val="7"/>
        <w:numId w:val="1"/>
      </w:numPr>
      <w:spacing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57814"/>
    <w:pPr>
      <w:numPr>
        <w:ilvl w:val="8"/>
        <w:numId w:val="1"/>
      </w:numPr>
      <w:spacing w:after="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B1033"/>
    <w:rPr>
      <w:rFonts w:ascii="Bookman Old Style" w:hAnsi="Bookman Old Style"/>
      <w:b/>
      <w:caps/>
      <w:kern w:val="28"/>
      <w:sz w:val="32"/>
      <w:lang w:val="es-ES_tradnl"/>
    </w:rPr>
  </w:style>
  <w:style w:type="paragraph" w:styleId="Piedepgina">
    <w:name w:val="footer"/>
    <w:basedOn w:val="Normal"/>
    <w:link w:val="PiedepginaCar"/>
    <w:uiPriority w:val="99"/>
    <w:rsid w:val="00E5781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C56"/>
    <w:rPr>
      <w:rFonts w:ascii="Arial" w:hAnsi="Arial"/>
      <w:lang w:val="es-ES_tradnl"/>
    </w:rPr>
  </w:style>
  <w:style w:type="character" w:styleId="Nmerodepgina">
    <w:name w:val="page number"/>
    <w:basedOn w:val="Fuentedeprrafopredeter"/>
    <w:semiHidden/>
    <w:rsid w:val="00E57814"/>
    <w:rPr>
      <w:rFonts w:ascii="Arial" w:hAnsi="Arial"/>
      <w:sz w:val="18"/>
    </w:rPr>
  </w:style>
  <w:style w:type="paragraph" w:customStyle="1" w:styleId="EncabezadoImpar">
    <w:name w:val="Encabezado Impar"/>
    <w:basedOn w:val="Normal"/>
    <w:rsid w:val="00E57814"/>
    <w:pPr>
      <w:tabs>
        <w:tab w:val="center" w:pos="4252"/>
        <w:tab w:val="right" w:pos="8504"/>
      </w:tabs>
      <w:spacing w:before="0"/>
      <w:jc w:val="right"/>
    </w:pPr>
    <w:rPr>
      <w:i/>
      <w:caps/>
      <w:sz w:val="16"/>
    </w:rPr>
  </w:style>
  <w:style w:type="paragraph" w:styleId="Sangradetextonormal">
    <w:name w:val="Body Text Indent"/>
    <w:basedOn w:val="Normal"/>
    <w:semiHidden/>
    <w:rsid w:val="00E57814"/>
  </w:style>
  <w:style w:type="paragraph" w:customStyle="1" w:styleId="EscabezadoPar">
    <w:name w:val="Escabezado Par"/>
    <w:basedOn w:val="EncabezadoImpar"/>
    <w:rsid w:val="00E57814"/>
    <w:pPr>
      <w:jc w:val="left"/>
    </w:pPr>
  </w:style>
  <w:style w:type="paragraph" w:customStyle="1" w:styleId="NormalGrande">
    <w:name w:val="Normal Grande"/>
    <w:basedOn w:val="Ttulo4"/>
    <w:rsid w:val="00E57814"/>
    <w:pPr>
      <w:outlineLvl w:val="9"/>
    </w:pPr>
  </w:style>
  <w:style w:type="paragraph" w:styleId="Encabezado">
    <w:name w:val="header"/>
    <w:basedOn w:val="Normal"/>
    <w:link w:val="EncabezadoCar"/>
    <w:uiPriority w:val="99"/>
    <w:rsid w:val="00E5781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C5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C62E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2EB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02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025"/>
    <w:rPr>
      <w:rFonts w:ascii="Tahoma" w:hAnsi="Tahoma" w:cs="Tahoma"/>
      <w:sz w:val="16"/>
      <w:szCs w:val="16"/>
      <w:lang w:val="es-ES_tradnl"/>
    </w:rPr>
  </w:style>
  <w:style w:type="paragraph" w:styleId="Sinespaciado">
    <w:name w:val="No Spacing"/>
    <w:link w:val="SinespaciadoCar"/>
    <w:uiPriority w:val="1"/>
    <w:qFormat/>
    <w:rsid w:val="00E3100F"/>
    <w:pPr>
      <w:spacing w:before="240" w:after="240"/>
    </w:pPr>
    <w:rPr>
      <w:rFonts w:eastAsiaTheme="minorEastAsia" w:cstheme="minorBidi"/>
      <w:sz w:val="24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E3100F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310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E310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3100F"/>
    <w:pPr>
      <w:spacing w:before="0" w:after="200" w:line="240" w:lineRule="auto"/>
      <w:jc w:val="left"/>
    </w:pPr>
    <w:rPr>
      <w:rFonts w:asciiTheme="minorHAnsi" w:eastAsiaTheme="minorEastAsia" w:hAnsiTheme="minorHAnsi" w:cstheme="minorBidi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3100F"/>
    <w:rPr>
      <w:rFonts w:asciiTheme="minorHAnsi" w:eastAsiaTheme="minorEastAsia" w:hAnsiTheme="minorHAnsi" w:cstheme="minorBidi"/>
    </w:rPr>
  </w:style>
  <w:style w:type="character" w:styleId="Ttulodellibro">
    <w:name w:val="Book Title"/>
    <w:basedOn w:val="Fuentedeprrafopredeter"/>
    <w:uiPriority w:val="33"/>
    <w:qFormat/>
    <w:rsid w:val="00862412"/>
    <w:rPr>
      <w:b/>
      <w:bCs/>
      <w:smallCaps/>
      <w:spacing w:val="5"/>
    </w:rPr>
  </w:style>
  <w:style w:type="paragraph" w:customStyle="1" w:styleId="Deusto">
    <w:name w:val="Deusto"/>
    <w:basedOn w:val="Normal"/>
    <w:link w:val="DeustoCar"/>
    <w:qFormat/>
    <w:rsid w:val="00D55F03"/>
    <w:pPr>
      <w:spacing w:before="0"/>
      <w:ind w:left="770"/>
      <w:jc w:val="left"/>
    </w:pPr>
    <w:rPr>
      <w:rFonts w:ascii="Times New Roman" w:hAnsi="Times New Roman"/>
      <w:b/>
      <w:color w:val="363435"/>
      <w:spacing w:val="-8"/>
      <w:w w:val="82"/>
      <w:sz w:val="29"/>
      <w:szCs w:val="29"/>
      <w:lang w:val="en-US" w:eastAsia="en-US"/>
    </w:rPr>
  </w:style>
  <w:style w:type="character" w:customStyle="1" w:styleId="DeustoCar">
    <w:name w:val="Deusto Car"/>
    <w:basedOn w:val="Fuentedeprrafopredeter"/>
    <w:link w:val="Deusto"/>
    <w:rsid w:val="00D55F03"/>
    <w:rPr>
      <w:b/>
      <w:color w:val="363435"/>
      <w:spacing w:val="-8"/>
      <w:w w:val="82"/>
      <w:sz w:val="29"/>
      <w:szCs w:val="29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116F13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16F13"/>
    <w:pPr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75286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75286"/>
    <w:pPr>
      <w:spacing w:after="100"/>
      <w:ind w:left="400"/>
    </w:pPr>
  </w:style>
  <w:style w:type="paragraph" w:customStyle="1" w:styleId="Default">
    <w:name w:val="Default"/>
    <w:rsid w:val="0070200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EB1033"/>
  </w:style>
  <w:style w:type="paragraph" w:styleId="NormalWeb">
    <w:name w:val="Normal (Web)"/>
    <w:basedOn w:val="Normal"/>
    <w:uiPriority w:val="99"/>
    <w:semiHidden/>
    <w:unhideWhenUsed/>
    <w:rsid w:val="00F27A8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ES"/>
    </w:rPr>
  </w:style>
  <w:style w:type="character" w:customStyle="1" w:styleId="SinespaciadoCar">
    <w:name w:val="Sin espaciado Car"/>
    <w:link w:val="Sinespaciado"/>
    <w:uiPriority w:val="1"/>
    <w:rsid w:val="001C3A24"/>
    <w:rPr>
      <w:rFonts w:eastAsiaTheme="minorEastAsia" w:cstheme="minorBidi"/>
      <w:sz w:val="24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91498B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5">
    <w:name w:val="toc 5"/>
    <w:basedOn w:val="Normal"/>
    <w:next w:val="Normal"/>
    <w:autoRedefine/>
    <w:uiPriority w:val="39"/>
    <w:unhideWhenUsed/>
    <w:rsid w:val="0091498B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91498B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91498B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91498B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91498B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highlight">
    <w:name w:val="highlight"/>
    <w:basedOn w:val="Fuentedeprrafopredeter"/>
    <w:rsid w:val="000C4A64"/>
  </w:style>
  <w:style w:type="paragraph" w:styleId="Subttulo">
    <w:name w:val="Subtitle"/>
    <w:basedOn w:val="Normal"/>
    <w:next w:val="Normal"/>
    <w:link w:val="SubttuloCar"/>
    <w:uiPriority w:val="11"/>
    <w:qFormat/>
    <w:rsid w:val="00F110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110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rpling.com/es/car/compartir-coche-al-trabaj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artococh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rtazar\Datos%20de%20programa\Microsoft\Plantillas\pfc_memori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F9D84-72DB-4E94-ABE5-BA6E09F1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pfc_memoria1.dot</Template>
  <TotalTime>183</TotalTime>
  <Pages>25</Pages>
  <Words>4204</Words>
  <Characters>23122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RCG para la tesis</vt:lpstr>
    </vt:vector>
  </TitlesOfParts>
  <Company>Universidad de Deusto</Company>
  <LinksUpToDate>false</LinksUpToDate>
  <CharactersWithSpaces>27272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RCG para la tesis</dc:title>
  <dc:creator>cortazar</dc:creator>
  <cp:lastModifiedBy>Andres Fonky</cp:lastModifiedBy>
  <cp:revision>6</cp:revision>
  <cp:lastPrinted>2015-06-29T01:04:00Z</cp:lastPrinted>
  <dcterms:created xsi:type="dcterms:W3CDTF">2016-11-20T17:37:00Z</dcterms:created>
  <dcterms:modified xsi:type="dcterms:W3CDTF">2017-01-21T23:56:00Z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1880329914</vt:i4>
  </property>
  <property fmtid="{D5CDD505-2E9C-101B-9397-08002B2CF9AE}" pid="3" name="_NewReviewCycle">
    <vt:lpwstr/>
  </property>
  <property fmtid="{D5CDD505-2E9C-101B-9397-08002B2CF9AE}" pid="4" name="_EmailSubject">
    <vt:lpwstr>Memoria</vt:lpwstr>
  </property>
  <property fmtid="{D5CDD505-2E9C-101B-9397-08002B2CF9AE}" pid="5" name="_AuthorEmail">
    <vt:lpwstr>afonquernie@iberdrola.es</vt:lpwstr>
  </property>
  <property fmtid="{D5CDD505-2E9C-101B-9397-08002B2CF9AE}" pid="6" name="_AuthorEmailDisplayName">
    <vt:lpwstr>Fonquernie Gonzalez, Andres</vt:lpwstr>
  </property>
  <property fmtid="{D5CDD505-2E9C-101B-9397-08002B2CF9AE}" pid="7" name="_ReviewingToolsShownOnce">
    <vt:lpwstr/>
  </property>
</Properties>
</file>